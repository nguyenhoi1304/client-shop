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D82A" w14:textId="25D87EED" w:rsidR="006A5345" w:rsidRDefault="00D46E98" w:rsidP="000F2C70">
      <w:pPr>
        <w:pStyle w:val="Heading1"/>
        <w:jc w:val="center"/>
      </w:pPr>
      <w:r>
        <w:t>SOFTWARE ENGINEER</w:t>
      </w:r>
      <w:r w:rsidR="00193EC3">
        <w:t xml:space="preserve"> </w:t>
      </w:r>
      <w:r w:rsidR="0051413D">
        <w:t>(HANOI</w:t>
      </w:r>
      <w:r w:rsidR="007C449C">
        <w:t xml:space="preserve"> – DANANG</w:t>
      </w:r>
      <w:r w:rsidR="005936D0">
        <w:t>)</w:t>
      </w:r>
    </w:p>
    <w:p w14:paraId="539C2156" w14:textId="70DAF42C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Intern</w:t>
      </w:r>
      <w:r w:rsidR="00734EF6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/</w:t>
      </w:r>
      <w:r w:rsidRPr="005E7FFC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Junior .NET/React</w:t>
      </w:r>
      <w:r w:rsidR="006634BE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 xml:space="preserve">JS </w:t>
      </w:r>
      <w:r w:rsidR="006634BE" w:rsidRPr="005E7FFC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Developer</w:t>
      </w:r>
    </w:p>
    <w:p w14:paraId="27B7C087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• Công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</w:p>
    <w:p w14:paraId="4F61BE2E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Hỗ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trợ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senior developers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team lead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xây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dựng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các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tính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năng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theo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yêu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cầu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nghiệp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vụ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.</w:t>
      </w:r>
    </w:p>
    <w:p w14:paraId="73C9BAF5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Viết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tài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liệu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design document</w:t>
      </w:r>
    </w:p>
    <w:p w14:paraId="1D163773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Fix bugs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xây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dựng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các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thay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đổi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về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tính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năng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theo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yêu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cầu</w:t>
      </w:r>
      <w:proofErr w:type="spellEnd"/>
    </w:p>
    <w:p w14:paraId="785A06B9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Giám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sát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code performance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hỗ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trợ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senior developers/ team lead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tối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ưu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hóa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performance</w:t>
      </w:r>
    </w:p>
    <w:p w14:paraId="30C0E024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Thảo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luận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nhóm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cùng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các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thành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viên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khác</w:t>
      </w:r>
      <w:proofErr w:type="spellEnd"/>
    </w:p>
    <w:p w14:paraId="7263A582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•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Yêu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cầu</w:t>
      </w:r>
      <w:proofErr w:type="spellEnd"/>
    </w:p>
    <w:p w14:paraId="73D163A9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Tốt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nghiệp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đại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học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ngành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Khoa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học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máy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tính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, Công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nghệ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thông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tin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hoặc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tương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đương</w:t>
      </w:r>
      <w:proofErr w:type="spellEnd"/>
    </w:p>
    <w:p w14:paraId="42E938EA" w14:textId="40E09472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Am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hiểu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về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lập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trình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hướng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đối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tượng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.NET (C#)</w:t>
      </w:r>
    </w:p>
    <w:p w14:paraId="08393FDA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Sử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dụng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thành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thục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Visual Studio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hoặc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công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nghệ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Microsoft</w:t>
      </w:r>
    </w:p>
    <w:p w14:paraId="175355AE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Am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hiểu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có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khả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năng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viết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SQL queries</w:t>
      </w:r>
    </w:p>
    <w:p w14:paraId="730AB2A0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Am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hiểu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về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HTML5, CSS3, JavaScript</w:t>
      </w:r>
    </w:p>
    <w:p w14:paraId="7C7389B9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Có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tinh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thần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trách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nhiệm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,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bền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bỉ</w:t>
      </w:r>
      <w:proofErr w:type="spellEnd"/>
    </w:p>
    <w:p w14:paraId="77778A18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Có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thể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độc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lập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theo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nhóm</w:t>
      </w:r>
      <w:proofErr w:type="spellEnd"/>
    </w:p>
    <w:p w14:paraId="3FF9BFB8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Tiếng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Anh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nói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viết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cơ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bản</w:t>
      </w:r>
      <w:proofErr w:type="spellEnd"/>
    </w:p>
    <w:p w14:paraId="6B3CB934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• Quyền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lợi</w:t>
      </w:r>
      <w:proofErr w:type="spellEnd"/>
    </w:p>
    <w:p w14:paraId="1399E50C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Được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training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bởi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chuyên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gia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cấp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tập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đoàn</w:t>
      </w:r>
      <w:proofErr w:type="spellEnd"/>
    </w:p>
    <w:p w14:paraId="11F4B93B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Được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cấp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laptop ThinkPad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cấu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hình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cao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để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</w:p>
    <w:p w14:paraId="488B285A" w14:textId="3601869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Thử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nhận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100%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lương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đóng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bảo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hiểm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100%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lương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ngay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từ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lúc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thử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</w:p>
    <w:p w14:paraId="7472C4ED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Được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sử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dụng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các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sản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phẩm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của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Microsoft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AvePoint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miễn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phí</w:t>
      </w:r>
      <w:proofErr w:type="spellEnd"/>
    </w:p>
    <w:p w14:paraId="71F9B6A6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Cơ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hội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onsite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relocate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tại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Singapore,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Úc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,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châu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Âu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Mỹ</w:t>
      </w:r>
      <w:proofErr w:type="spellEnd"/>
    </w:p>
    <w:p w14:paraId="13E0F691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Chế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độ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lương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và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thưởng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cạnh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tranh</w:t>
      </w:r>
      <w:proofErr w:type="spellEnd"/>
    </w:p>
    <w:p w14:paraId="385FE0AF" w14:textId="77777777" w:rsidR="005E7FFC" w:rsidRP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Mức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lương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thỏa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thuận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: </w:t>
      </w:r>
      <w:r w:rsidRPr="005E7FFC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 xml:space="preserve">10.000.000 – 25.000.000 </w:t>
      </w:r>
      <w:proofErr w:type="spellStart"/>
      <w:r w:rsidRPr="005E7FFC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triệu</w:t>
      </w:r>
      <w:proofErr w:type="spellEnd"/>
    </w:p>
    <w:p w14:paraId="513B6267" w14:textId="4B3E44C4" w:rsidR="005E7FFC" w:rsidRDefault="005E7FFC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Môi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trường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trẻ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trung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năng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động</w:t>
      </w:r>
      <w:proofErr w:type="spellEnd"/>
      <w:r w:rsidRPr="005E7FFC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.</w:t>
      </w:r>
      <w:r w:rsidR="00C97C66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="00C97C66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 w:rsidR="00C97C66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 w:rsidR="00C97C66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 w:rsidR="00C97C66"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T2-T6</w:t>
      </w:r>
    </w:p>
    <w:p w14:paraId="369F27EE" w14:textId="03532529" w:rsidR="00C97C66" w:rsidRDefault="00C97C66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-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Địa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điểm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làm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việc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: HN –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Tầng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4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tòa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Artemis, Thanh Xuân</w:t>
      </w:r>
    </w:p>
    <w:p w14:paraId="568B53F6" w14:textId="0B4ACE4E" w:rsidR="00C97C66" w:rsidRDefault="00C97C66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050505"/>
          <w:sz w:val="26"/>
          <w:szCs w:val="26"/>
          <w:lang w:eastAsia="en-US"/>
        </w:rPr>
      </w:pPr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ab/>
      </w:r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ab/>
      </w:r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ab/>
        <w:t xml:space="preserve">ĐN –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Tòa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VTC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Điện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Biên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Phủ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, Thanh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Khê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Đà</w:t>
      </w:r>
      <w:proofErr w:type="spellEnd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50505"/>
          <w:sz w:val="26"/>
          <w:szCs w:val="26"/>
          <w:lang w:eastAsia="en-US"/>
        </w:rPr>
        <w:t>Nẵng</w:t>
      </w:r>
      <w:proofErr w:type="spellEnd"/>
    </w:p>
    <w:p w14:paraId="6C788316" w14:textId="787154F8" w:rsidR="000F3E18" w:rsidRPr="003001E4" w:rsidRDefault="000F3E18" w:rsidP="005E7FFC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</w:pPr>
      <w:proofErr w:type="spellStart"/>
      <w:r w:rsidRPr="003001E4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Gửi</w:t>
      </w:r>
      <w:proofErr w:type="spellEnd"/>
      <w:r w:rsidRPr="003001E4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 xml:space="preserve"> CV </w:t>
      </w:r>
      <w:proofErr w:type="spellStart"/>
      <w:r w:rsidRPr="003001E4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>tiếng</w:t>
      </w:r>
      <w:proofErr w:type="spellEnd"/>
      <w:r w:rsidRPr="003001E4"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  <w:t xml:space="preserve"> Anh qua: Jimmy.Pham@avepoint.com</w:t>
      </w:r>
    </w:p>
    <w:p w14:paraId="30EFF712" w14:textId="19D400C9" w:rsidR="006A5345" w:rsidRPr="00CD7874" w:rsidRDefault="006A5345" w:rsidP="00CD7874">
      <w:pPr>
        <w:shd w:val="clear" w:color="auto" w:fill="FFFFFF"/>
        <w:spacing w:after="120" w:line="240" w:lineRule="auto"/>
        <w:rPr>
          <w:rFonts w:ascii="Times New Roman" w:eastAsia="Times New Roman" w:hAnsi="Times New Roman"/>
          <w:b/>
          <w:bCs/>
          <w:color w:val="050505"/>
          <w:sz w:val="26"/>
          <w:szCs w:val="26"/>
          <w:lang w:eastAsia="en-US"/>
        </w:rPr>
      </w:pPr>
    </w:p>
    <w:sectPr w:rsidR="006A5345" w:rsidRPr="00CD7874" w:rsidSect="000F2C70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2304" w:right="1080" w:bottom="1872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3683" w14:textId="77777777" w:rsidR="006D5DDD" w:rsidRDefault="006D5DDD" w:rsidP="005F3894">
      <w:pPr>
        <w:spacing w:after="0" w:line="240" w:lineRule="auto"/>
      </w:pPr>
      <w:r>
        <w:separator/>
      </w:r>
    </w:p>
  </w:endnote>
  <w:endnote w:type="continuationSeparator" w:id="0">
    <w:p w14:paraId="3368FD30" w14:textId="77777777" w:rsidR="006D5DDD" w:rsidRDefault="006D5DDD" w:rsidP="005F3894">
      <w:pPr>
        <w:spacing w:after="0" w:line="240" w:lineRule="auto"/>
      </w:pPr>
      <w:r>
        <w:continuationSeparator/>
      </w:r>
    </w:p>
  </w:endnote>
  <w:endnote w:type="continuationNotice" w:id="1">
    <w:p w14:paraId="0A36E7A3" w14:textId="77777777" w:rsidR="006D5DDD" w:rsidRDefault="006D5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A4D9" w14:textId="1DF5F454" w:rsidR="00B25FD6" w:rsidRPr="00FB2743" w:rsidRDefault="00FB2743" w:rsidP="00FB2743">
    <w:pPr>
      <w:pStyle w:val="Footer"/>
      <w:jc w:val="center"/>
    </w:pPr>
    <w:r w:rsidRPr="00FB2743">
      <w:rPr>
        <w:color w:val="919FAD" w:themeColor="accent6"/>
        <w:sz w:val="18"/>
      </w:rPr>
      <w:t>AvePoint Vietnam | 4th floor, Artemis, 03 Le Trong Tan, Khuong Mai ward, Thanh Xuan district, Hanoi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FF55" w14:textId="77777777" w:rsidR="006D5DDD" w:rsidRDefault="006D5DDD" w:rsidP="005F3894">
      <w:pPr>
        <w:spacing w:after="0" w:line="240" w:lineRule="auto"/>
      </w:pPr>
      <w:r>
        <w:separator/>
      </w:r>
    </w:p>
  </w:footnote>
  <w:footnote w:type="continuationSeparator" w:id="0">
    <w:p w14:paraId="4C52DC4E" w14:textId="77777777" w:rsidR="006D5DDD" w:rsidRDefault="006D5DDD" w:rsidP="005F3894">
      <w:pPr>
        <w:spacing w:after="0" w:line="240" w:lineRule="auto"/>
      </w:pPr>
      <w:r>
        <w:continuationSeparator/>
      </w:r>
    </w:p>
  </w:footnote>
  <w:footnote w:type="continuationNotice" w:id="1">
    <w:p w14:paraId="544AD5A6" w14:textId="77777777" w:rsidR="006D5DDD" w:rsidRDefault="006D5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0697" w14:textId="77777777" w:rsidR="00A73B45" w:rsidRPr="00B25FD6" w:rsidRDefault="00A73B45" w:rsidP="00A73B45">
    <w:pPr>
      <w:pStyle w:val="BodyIndent3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5951061" wp14:editId="62A215DA">
          <wp:simplePos x="0" y="0"/>
          <wp:positionH relativeFrom="column">
            <wp:posOffset>-116205</wp:posOffset>
          </wp:positionH>
          <wp:positionV relativeFrom="paragraph">
            <wp:posOffset>1905</wp:posOffset>
          </wp:positionV>
          <wp:extent cx="2289118" cy="618605"/>
          <wp:effectExtent l="0" t="0" r="0" b="0"/>
          <wp:wrapNone/>
          <wp:docPr id="1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118" cy="61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63A99EF4" w14:textId="77777777" w:rsidR="00B25FD6" w:rsidRPr="00A73B45" w:rsidRDefault="003253EA" w:rsidP="00A73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F2D4A5F" wp14:editId="078B1A39">
              <wp:simplePos x="0" y="0"/>
              <wp:positionH relativeFrom="column">
                <wp:posOffset>-685800</wp:posOffset>
              </wp:positionH>
              <wp:positionV relativeFrom="paragraph">
                <wp:posOffset>312420</wp:posOffset>
              </wp:positionV>
              <wp:extent cx="7778115" cy="78105"/>
              <wp:effectExtent l="0" t="0" r="0" b="0"/>
              <wp:wrapNone/>
              <wp:docPr id="13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8115" cy="78105"/>
                        <a:chOff x="-11639" y="0"/>
                        <a:chExt cx="7781503" cy="78941"/>
                      </a:xfrm>
                    </wpg:grpSpPr>
                    <wps:wsp>
                      <wps:cNvPr id="14" name="Rectangle 5"/>
                      <wps:cNvSpPr/>
                      <wps:spPr>
                        <a:xfrm>
                          <a:off x="-11639" y="0"/>
                          <a:ext cx="2555849" cy="78941"/>
                        </a:xfrm>
                        <a:prstGeom prst="rect">
                          <a:avLst/>
                        </a:prstGeom>
                        <a:solidFill>
                          <a:srgbClr val="F68D3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ctangle 6"/>
                      <wps:cNvSpPr/>
                      <wps:spPr>
                        <a:xfrm>
                          <a:off x="2511552" y="0"/>
                          <a:ext cx="1509747" cy="78740"/>
                        </a:xfrm>
                        <a:prstGeom prst="rect">
                          <a:avLst/>
                        </a:prstGeom>
                        <a:solidFill>
                          <a:srgbClr val="EF3E2A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Rectangle 7"/>
                      <wps:cNvSpPr/>
                      <wps:spPr>
                        <a:xfrm>
                          <a:off x="4017264" y="0"/>
                          <a:ext cx="937946" cy="78740"/>
                        </a:xfrm>
                        <a:prstGeom prst="rect">
                          <a:avLst/>
                        </a:prstGeom>
                        <a:solidFill>
                          <a:srgbClr val="8EB8C9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9"/>
                      <wps:cNvSpPr/>
                      <wps:spPr>
                        <a:xfrm>
                          <a:off x="4931664" y="0"/>
                          <a:ext cx="2838200" cy="78740"/>
                        </a:xfrm>
                        <a:prstGeom prst="rect">
                          <a:avLst/>
                        </a:prstGeom>
                        <a:solidFill>
                          <a:srgbClr val="319DA0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oup 4" style="position:absolute;margin-left:-54pt;margin-top:24.6pt;width:612.45pt;height:6.15pt;z-index:-251657216;mso-height-relative:margin" coordsize="77815,789" coordorigin="-116" o:spid="_x0000_s1026" w14:anchorId="6C0A1D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">
              <v:rect id="Rectangle 5" style="position:absolute;left:-116;width:25558;height:789;visibility:visible;mso-wrap-style:square;v-text-anchor:middle" o:spid="_x0000_s1027" fillcolor="#f68d3d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"/>
              <v:rect id="Rectangle 6" style="position:absolute;left:25115;width:15097;height:787;visibility:visible;mso-wrap-style:square;v-text-anchor:middle" o:spid="_x0000_s1028" fillcolor="#ef3e2a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"/>
              <v:rect id="Rectangle 7" style="position:absolute;left:40172;width:9380;height:787;visibility:visible;mso-wrap-style:square;v-text-anchor:middle" o:spid="_x0000_s1029" fillcolor="#8eb8c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"/>
              <v:rect id="Rectangle 9" style="position:absolute;left:49316;width:28382;height:787;visibility:visible;mso-wrap-style:square;v-text-anchor:middle" o:spid="_x0000_s1030" fillcolor="#319da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27EC" w14:textId="77777777" w:rsidR="009F7A83" w:rsidRPr="002B0D2A" w:rsidRDefault="009F7A83" w:rsidP="003833A1">
    <w:pPr>
      <w:pStyle w:val="Header"/>
      <w:tabs>
        <w:tab w:val="clear" w:pos="4680"/>
        <w:tab w:val="clear" w:pos="9360"/>
        <w:tab w:val="left" w:pos="3996"/>
      </w:tabs>
      <w:rPr>
        <w:color w:val="FFFFFF"/>
      </w:rPr>
    </w:pPr>
    <w:r w:rsidRPr="002B0D2A">
      <w:rPr>
        <w:color w:va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34A8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1670"/>
    <w:multiLevelType w:val="hybridMultilevel"/>
    <w:tmpl w:val="0F64F5EE"/>
    <w:lvl w:ilvl="0" w:tplc="EBBC1EE8">
      <w:start w:val="1"/>
      <w:numFmt w:val="bullet"/>
      <w:pStyle w:val="NumberedListInden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C7DB1"/>
    <w:multiLevelType w:val="hybridMultilevel"/>
    <w:tmpl w:val="601EF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2B05C">
      <w:start w:val="2"/>
      <w:numFmt w:val="bullet"/>
      <w:lvlText w:val="•"/>
      <w:lvlJc w:val="left"/>
      <w:pPr>
        <w:ind w:left="2520" w:hanging="720"/>
      </w:pPr>
      <w:rPr>
        <w:rFonts w:ascii="Segoe UI" w:eastAsia="DengXian" w:hAnsi="Segoe UI" w:cs="Segoe U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3F9"/>
    <w:multiLevelType w:val="hybridMultilevel"/>
    <w:tmpl w:val="2A08EFC6"/>
    <w:lvl w:ilvl="0" w:tplc="81C4E44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E67DDA"/>
    <w:multiLevelType w:val="hybridMultilevel"/>
    <w:tmpl w:val="A9B2B604"/>
    <w:lvl w:ilvl="0" w:tplc="D9EE1DAC">
      <w:numFmt w:val="bullet"/>
      <w:pStyle w:val="Bullets"/>
      <w:lvlText w:val="•"/>
      <w:lvlJc w:val="left"/>
      <w:pPr>
        <w:ind w:left="1656" w:hanging="360"/>
      </w:pPr>
      <w:rPr>
        <w:rFonts w:ascii="Segoe UI" w:hAnsi="Segoe UI" w:hint="default"/>
        <w:color w:val="4C5966"/>
        <w:sz w:val="18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3C041BA1"/>
    <w:multiLevelType w:val="hybridMultilevel"/>
    <w:tmpl w:val="55F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1C9A"/>
    <w:multiLevelType w:val="hybridMultilevel"/>
    <w:tmpl w:val="102CA9C0"/>
    <w:lvl w:ilvl="0" w:tplc="649C1278">
      <w:start w:val="1"/>
      <w:numFmt w:val="lowerLetter"/>
      <w:pStyle w:val="Substep1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C5966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880FF7"/>
    <w:multiLevelType w:val="hybridMultilevel"/>
    <w:tmpl w:val="D7406F10"/>
    <w:lvl w:ilvl="0" w:tplc="190C262E">
      <w:start w:val="1"/>
      <w:numFmt w:val="decimal"/>
      <w:lvlText w:val="%1."/>
      <w:lvlJc w:val="left"/>
      <w:pPr>
        <w:ind w:left="720" w:hanging="360"/>
      </w:pPr>
    </w:lvl>
    <w:lvl w:ilvl="1" w:tplc="09A687DA">
      <w:start w:val="1"/>
      <w:numFmt w:val="bullet"/>
      <w:pStyle w:val="NumberedListIndent1"/>
      <w:lvlText w:val=""/>
      <w:lvlJc w:val="left"/>
      <w:pPr>
        <w:ind w:left="1440" w:hanging="360"/>
      </w:pPr>
      <w:rPr>
        <w:rFonts w:ascii="Symbol" w:hAnsi="Symbol" w:hint="default"/>
        <w:color w:val="4C5966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D4FA3"/>
    <w:multiLevelType w:val="hybridMultilevel"/>
    <w:tmpl w:val="ADD65814"/>
    <w:lvl w:ilvl="0" w:tplc="E2682F24">
      <w:start w:val="1"/>
      <w:numFmt w:val="lowerRoman"/>
      <w:pStyle w:val="Substep2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C217F67"/>
    <w:multiLevelType w:val="multilevel"/>
    <w:tmpl w:val="A130187A"/>
    <w:styleLink w:val="Numbered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63507B"/>
    <w:multiLevelType w:val="hybridMultilevel"/>
    <w:tmpl w:val="77BE2FB4"/>
    <w:lvl w:ilvl="0" w:tplc="9D66D3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pStyle w:val="NumberedListIndent4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55169"/>
    <w:multiLevelType w:val="hybridMultilevel"/>
    <w:tmpl w:val="F65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3F249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C5966"/>
      </w:rPr>
    </w:lvl>
    <w:lvl w:ilvl="2" w:tplc="7F16DB52">
      <w:start w:val="1"/>
      <w:numFmt w:val="bullet"/>
      <w:pStyle w:val="NumberedListIndent2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9568B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96C454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70327">
    <w:abstractNumId w:val="0"/>
  </w:num>
  <w:num w:numId="2" w16cid:durableId="899902499">
    <w:abstractNumId w:val="9"/>
  </w:num>
  <w:num w:numId="3" w16cid:durableId="1772504571">
    <w:abstractNumId w:val="4"/>
  </w:num>
  <w:num w:numId="4" w16cid:durableId="1463424288">
    <w:abstractNumId w:val="3"/>
  </w:num>
  <w:num w:numId="5" w16cid:durableId="285507100">
    <w:abstractNumId w:val="7"/>
  </w:num>
  <w:num w:numId="6" w16cid:durableId="156187095">
    <w:abstractNumId w:val="11"/>
  </w:num>
  <w:num w:numId="7" w16cid:durableId="1002121259">
    <w:abstractNumId w:val="10"/>
  </w:num>
  <w:num w:numId="8" w16cid:durableId="246576656">
    <w:abstractNumId w:val="6"/>
  </w:num>
  <w:num w:numId="9" w16cid:durableId="1451850734">
    <w:abstractNumId w:val="8"/>
  </w:num>
  <w:num w:numId="10" w16cid:durableId="1059592358">
    <w:abstractNumId w:val="1"/>
  </w:num>
  <w:num w:numId="11" w16cid:durableId="472526478">
    <w:abstractNumId w:val="2"/>
  </w:num>
  <w:num w:numId="12" w16cid:durableId="151187019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8"/>
    <w:rsid w:val="000043CA"/>
    <w:rsid w:val="000239DC"/>
    <w:rsid w:val="00030420"/>
    <w:rsid w:val="00047E30"/>
    <w:rsid w:val="00052F1A"/>
    <w:rsid w:val="00054798"/>
    <w:rsid w:val="000659D3"/>
    <w:rsid w:val="00066289"/>
    <w:rsid w:val="00082080"/>
    <w:rsid w:val="00092648"/>
    <w:rsid w:val="000A05DD"/>
    <w:rsid w:val="000A2B30"/>
    <w:rsid w:val="000A4C61"/>
    <w:rsid w:val="000B0177"/>
    <w:rsid w:val="000B6F4F"/>
    <w:rsid w:val="000B75C9"/>
    <w:rsid w:val="000B7C60"/>
    <w:rsid w:val="000C4E21"/>
    <w:rsid w:val="000D69DB"/>
    <w:rsid w:val="000F2C70"/>
    <w:rsid w:val="000F3E18"/>
    <w:rsid w:val="000F44F7"/>
    <w:rsid w:val="000F4881"/>
    <w:rsid w:val="0010527A"/>
    <w:rsid w:val="00105931"/>
    <w:rsid w:val="00110909"/>
    <w:rsid w:val="00117444"/>
    <w:rsid w:val="00123233"/>
    <w:rsid w:val="0014269B"/>
    <w:rsid w:val="001433E2"/>
    <w:rsid w:val="0014681B"/>
    <w:rsid w:val="0014767F"/>
    <w:rsid w:val="001511BF"/>
    <w:rsid w:val="0015666A"/>
    <w:rsid w:val="001625A3"/>
    <w:rsid w:val="00170DAC"/>
    <w:rsid w:val="00183BE1"/>
    <w:rsid w:val="00193EC3"/>
    <w:rsid w:val="00196C62"/>
    <w:rsid w:val="001A1ED2"/>
    <w:rsid w:val="001D0A9B"/>
    <w:rsid w:val="001D1DDB"/>
    <w:rsid w:val="001D7FAA"/>
    <w:rsid w:val="001E2249"/>
    <w:rsid w:val="001F02A6"/>
    <w:rsid w:val="001F2B0D"/>
    <w:rsid w:val="001F2FD9"/>
    <w:rsid w:val="001F652D"/>
    <w:rsid w:val="002059E4"/>
    <w:rsid w:val="00206494"/>
    <w:rsid w:val="00214C55"/>
    <w:rsid w:val="00216BC0"/>
    <w:rsid w:val="0021717A"/>
    <w:rsid w:val="002204D5"/>
    <w:rsid w:val="00222445"/>
    <w:rsid w:val="00223F74"/>
    <w:rsid w:val="00227CFF"/>
    <w:rsid w:val="0023588C"/>
    <w:rsid w:val="002441C6"/>
    <w:rsid w:val="00245A70"/>
    <w:rsid w:val="00247EF6"/>
    <w:rsid w:val="002506B7"/>
    <w:rsid w:val="002547C7"/>
    <w:rsid w:val="00257DC4"/>
    <w:rsid w:val="00260075"/>
    <w:rsid w:val="0026666C"/>
    <w:rsid w:val="00274183"/>
    <w:rsid w:val="002749EA"/>
    <w:rsid w:val="00274D2F"/>
    <w:rsid w:val="00283446"/>
    <w:rsid w:val="00291163"/>
    <w:rsid w:val="0029256B"/>
    <w:rsid w:val="002931C7"/>
    <w:rsid w:val="00294E56"/>
    <w:rsid w:val="002957EE"/>
    <w:rsid w:val="002A2D12"/>
    <w:rsid w:val="002A312F"/>
    <w:rsid w:val="002A517E"/>
    <w:rsid w:val="002A5662"/>
    <w:rsid w:val="002B0D2A"/>
    <w:rsid w:val="002C2CA7"/>
    <w:rsid w:val="002C648B"/>
    <w:rsid w:val="002D42A1"/>
    <w:rsid w:val="002D7166"/>
    <w:rsid w:val="002D742E"/>
    <w:rsid w:val="003001E4"/>
    <w:rsid w:val="00307E05"/>
    <w:rsid w:val="00310FA2"/>
    <w:rsid w:val="003253EA"/>
    <w:rsid w:val="00326F61"/>
    <w:rsid w:val="0034357A"/>
    <w:rsid w:val="003553D2"/>
    <w:rsid w:val="0035721C"/>
    <w:rsid w:val="00357239"/>
    <w:rsid w:val="00363E87"/>
    <w:rsid w:val="00373FB4"/>
    <w:rsid w:val="0038007B"/>
    <w:rsid w:val="003833A1"/>
    <w:rsid w:val="0038668C"/>
    <w:rsid w:val="00393E2E"/>
    <w:rsid w:val="00394ACA"/>
    <w:rsid w:val="00396247"/>
    <w:rsid w:val="003A14B0"/>
    <w:rsid w:val="003A4D10"/>
    <w:rsid w:val="003A6945"/>
    <w:rsid w:val="003B6208"/>
    <w:rsid w:val="003C041F"/>
    <w:rsid w:val="003C5931"/>
    <w:rsid w:val="003D3542"/>
    <w:rsid w:val="003D440A"/>
    <w:rsid w:val="003D5895"/>
    <w:rsid w:val="003E3C39"/>
    <w:rsid w:val="003E4537"/>
    <w:rsid w:val="003E460C"/>
    <w:rsid w:val="003E5157"/>
    <w:rsid w:val="003F2092"/>
    <w:rsid w:val="003F7D7D"/>
    <w:rsid w:val="00406144"/>
    <w:rsid w:val="004140D1"/>
    <w:rsid w:val="0042358E"/>
    <w:rsid w:val="00443677"/>
    <w:rsid w:val="00451570"/>
    <w:rsid w:val="004523DA"/>
    <w:rsid w:val="0046175F"/>
    <w:rsid w:val="004666CF"/>
    <w:rsid w:val="00482CB0"/>
    <w:rsid w:val="004863AC"/>
    <w:rsid w:val="00496D9D"/>
    <w:rsid w:val="004A28CC"/>
    <w:rsid w:val="004B1983"/>
    <w:rsid w:val="004D0D7D"/>
    <w:rsid w:val="004F2D19"/>
    <w:rsid w:val="00502DC0"/>
    <w:rsid w:val="0050302A"/>
    <w:rsid w:val="00513987"/>
    <w:rsid w:val="00513D90"/>
    <w:rsid w:val="0051413D"/>
    <w:rsid w:val="00517F90"/>
    <w:rsid w:val="005213C5"/>
    <w:rsid w:val="0054043A"/>
    <w:rsid w:val="00542846"/>
    <w:rsid w:val="00544DC1"/>
    <w:rsid w:val="005548C2"/>
    <w:rsid w:val="005936D0"/>
    <w:rsid w:val="005A0A38"/>
    <w:rsid w:val="005A229F"/>
    <w:rsid w:val="005A3BFD"/>
    <w:rsid w:val="005A7B4E"/>
    <w:rsid w:val="005B1582"/>
    <w:rsid w:val="005B29DC"/>
    <w:rsid w:val="005B4C3E"/>
    <w:rsid w:val="005C135F"/>
    <w:rsid w:val="005C2033"/>
    <w:rsid w:val="005D1BED"/>
    <w:rsid w:val="005E4DCC"/>
    <w:rsid w:val="005E7FFC"/>
    <w:rsid w:val="005F09A0"/>
    <w:rsid w:val="005F0ED5"/>
    <w:rsid w:val="005F3894"/>
    <w:rsid w:val="005F7982"/>
    <w:rsid w:val="00600AB8"/>
    <w:rsid w:val="006029A2"/>
    <w:rsid w:val="006059F9"/>
    <w:rsid w:val="00605BEF"/>
    <w:rsid w:val="00605D73"/>
    <w:rsid w:val="006115C6"/>
    <w:rsid w:val="006120AB"/>
    <w:rsid w:val="006203BE"/>
    <w:rsid w:val="00621BCD"/>
    <w:rsid w:val="006251CC"/>
    <w:rsid w:val="00630105"/>
    <w:rsid w:val="00631B4F"/>
    <w:rsid w:val="0063318E"/>
    <w:rsid w:val="00647E70"/>
    <w:rsid w:val="006522B8"/>
    <w:rsid w:val="00653317"/>
    <w:rsid w:val="00654D78"/>
    <w:rsid w:val="006551BD"/>
    <w:rsid w:val="00655EEC"/>
    <w:rsid w:val="0065649F"/>
    <w:rsid w:val="0066028E"/>
    <w:rsid w:val="00660450"/>
    <w:rsid w:val="006634BE"/>
    <w:rsid w:val="0066429D"/>
    <w:rsid w:val="00665C09"/>
    <w:rsid w:val="00666C00"/>
    <w:rsid w:val="00676B86"/>
    <w:rsid w:val="00677723"/>
    <w:rsid w:val="006840BC"/>
    <w:rsid w:val="00690135"/>
    <w:rsid w:val="006A38CA"/>
    <w:rsid w:val="006A3BCB"/>
    <w:rsid w:val="006A5345"/>
    <w:rsid w:val="006B5FD5"/>
    <w:rsid w:val="006B7357"/>
    <w:rsid w:val="006B73FB"/>
    <w:rsid w:val="006D5DDD"/>
    <w:rsid w:val="006D6A25"/>
    <w:rsid w:val="006D6CE2"/>
    <w:rsid w:val="006E0DC0"/>
    <w:rsid w:val="006F282B"/>
    <w:rsid w:val="00700A95"/>
    <w:rsid w:val="0071088B"/>
    <w:rsid w:val="0071304A"/>
    <w:rsid w:val="00713105"/>
    <w:rsid w:val="007170B5"/>
    <w:rsid w:val="007177D4"/>
    <w:rsid w:val="00734EF6"/>
    <w:rsid w:val="007379CB"/>
    <w:rsid w:val="00741D9E"/>
    <w:rsid w:val="0075305E"/>
    <w:rsid w:val="0075613A"/>
    <w:rsid w:val="00764B7C"/>
    <w:rsid w:val="00764F3E"/>
    <w:rsid w:val="00767CA3"/>
    <w:rsid w:val="007708A5"/>
    <w:rsid w:val="007A1966"/>
    <w:rsid w:val="007A435B"/>
    <w:rsid w:val="007A4CC5"/>
    <w:rsid w:val="007A5429"/>
    <w:rsid w:val="007B5F6F"/>
    <w:rsid w:val="007C0C8E"/>
    <w:rsid w:val="007C3C18"/>
    <w:rsid w:val="007C449C"/>
    <w:rsid w:val="007C5BD4"/>
    <w:rsid w:val="007D738E"/>
    <w:rsid w:val="007D74CF"/>
    <w:rsid w:val="007E174C"/>
    <w:rsid w:val="007E4329"/>
    <w:rsid w:val="007E79AF"/>
    <w:rsid w:val="007F0DBC"/>
    <w:rsid w:val="007F6F7F"/>
    <w:rsid w:val="00801FC3"/>
    <w:rsid w:val="008050EF"/>
    <w:rsid w:val="00812178"/>
    <w:rsid w:val="00820A5B"/>
    <w:rsid w:val="00837B01"/>
    <w:rsid w:val="00840666"/>
    <w:rsid w:val="00846EB9"/>
    <w:rsid w:val="00847A95"/>
    <w:rsid w:val="008500E2"/>
    <w:rsid w:val="00865AB3"/>
    <w:rsid w:val="008718FA"/>
    <w:rsid w:val="008758A4"/>
    <w:rsid w:val="00882B03"/>
    <w:rsid w:val="00894383"/>
    <w:rsid w:val="008B065F"/>
    <w:rsid w:val="008B3A86"/>
    <w:rsid w:val="008C2AC9"/>
    <w:rsid w:val="008E4F77"/>
    <w:rsid w:val="008F0145"/>
    <w:rsid w:val="00907A8D"/>
    <w:rsid w:val="009116BF"/>
    <w:rsid w:val="00912302"/>
    <w:rsid w:val="009168BF"/>
    <w:rsid w:val="00916B03"/>
    <w:rsid w:val="00917B69"/>
    <w:rsid w:val="0092037F"/>
    <w:rsid w:val="009217C3"/>
    <w:rsid w:val="00924556"/>
    <w:rsid w:val="0094462C"/>
    <w:rsid w:val="00951097"/>
    <w:rsid w:val="0095688D"/>
    <w:rsid w:val="00964449"/>
    <w:rsid w:val="00976266"/>
    <w:rsid w:val="0098135B"/>
    <w:rsid w:val="00986B77"/>
    <w:rsid w:val="00992222"/>
    <w:rsid w:val="009A1786"/>
    <w:rsid w:val="009A758B"/>
    <w:rsid w:val="009B2C95"/>
    <w:rsid w:val="009B51E2"/>
    <w:rsid w:val="009C5F31"/>
    <w:rsid w:val="009D0767"/>
    <w:rsid w:val="009D4AD2"/>
    <w:rsid w:val="009E245F"/>
    <w:rsid w:val="009E295D"/>
    <w:rsid w:val="009E3395"/>
    <w:rsid w:val="009E5E84"/>
    <w:rsid w:val="009F3945"/>
    <w:rsid w:val="009F7A83"/>
    <w:rsid w:val="00A0612D"/>
    <w:rsid w:val="00A14131"/>
    <w:rsid w:val="00A23898"/>
    <w:rsid w:val="00A2510A"/>
    <w:rsid w:val="00A252E7"/>
    <w:rsid w:val="00A33B72"/>
    <w:rsid w:val="00A34387"/>
    <w:rsid w:val="00A3654F"/>
    <w:rsid w:val="00A50F7D"/>
    <w:rsid w:val="00A524DB"/>
    <w:rsid w:val="00A54069"/>
    <w:rsid w:val="00A5500C"/>
    <w:rsid w:val="00A6424F"/>
    <w:rsid w:val="00A729A6"/>
    <w:rsid w:val="00A72D5C"/>
    <w:rsid w:val="00A73B45"/>
    <w:rsid w:val="00A96DD1"/>
    <w:rsid w:val="00AA34FE"/>
    <w:rsid w:val="00AA3F9B"/>
    <w:rsid w:val="00AB08B1"/>
    <w:rsid w:val="00AB34C1"/>
    <w:rsid w:val="00AC50B2"/>
    <w:rsid w:val="00AD050E"/>
    <w:rsid w:val="00AD2C23"/>
    <w:rsid w:val="00AE3294"/>
    <w:rsid w:val="00B00A64"/>
    <w:rsid w:val="00B015A7"/>
    <w:rsid w:val="00B10144"/>
    <w:rsid w:val="00B12002"/>
    <w:rsid w:val="00B161C1"/>
    <w:rsid w:val="00B20BC3"/>
    <w:rsid w:val="00B254F9"/>
    <w:rsid w:val="00B25FD6"/>
    <w:rsid w:val="00B2615B"/>
    <w:rsid w:val="00B34B9C"/>
    <w:rsid w:val="00B37579"/>
    <w:rsid w:val="00B400FD"/>
    <w:rsid w:val="00B40A37"/>
    <w:rsid w:val="00B422AA"/>
    <w:rsid w:val="00B45FD9"/>
    <w:rsid w:val="00B5427A"/>
    <w:rsid w:val="00B74E99"/>
    <w:rsid w:val="00B771BD"/>
    <w:rsid w:val="00B77432"/>
    <w:rsid w:val="00B83D44"/>
    <w:rsid w:val="00B844D6"/>
    <w:rsid w:val="00B92D0B"/>
    <w:rsid w:val="00BA4898"/>
    <w:rsid w:val="00BA4AE8"/>
    <w:rsid w:val="00BB79DF"/>
    <w:rsid w:val="00BC0C04"/>
    <w:rsid w:val="00BD51BF"/>
    <w:rsid w:val="00BE4484"/>
    <w:rsid w:val="00BE5D29"/>
    <w:rsid w:val="00BE7838"/>
    <w:rsid w:val="00BF1872"/>
    <w:rsid w:val="00C007E0"/>
    <w:rsid w:val="00C02562"/>
    <w:rsid w:val="00C04314"/>
    <w:rsid w:val="00C24BFE"/>
    <w:rsid w:val="00C30775"/>
    <w:rsid w:val="00C41710"/>
    <w:rsid w:val="00C42770"/>
    <w:rsid w:val="00C46EFD"/>
    <w:rsid w:val="00C4764E"/>
    <w:rsid w:val="00C535DA"/>
    <w:rsid w:val="00C6345B"/>
    <w:rsid w:val="00C737F3"/>
    <w:rsid w:val="00C81699"/>
    <w:rsid w:val="00C829D8"/>
    <w:rsid w:val="00C9038B"/>
    <w:rsid w:val="00C9221B"/>
    <w:rsid w:val="00C97C66"/>
    <w:rsid w:val="00C97FBD"/>
    <w:rsid w:val="00CB2206"/>
    <w:rsid w:val="00CC0DC2"/>
    <w:rsid w:val="00CC1CDC"/>
    <w:rsid w:val="00CC4141"/>
    <w:rsid w:val="00CC472F"/>
    <w:rsid w:val="00CC60F9"/>
    <w:rsid w:val="00CD0104"/>
    <w:rsid w:val="00CD4F3F"/>
    <w:rsid w:val="00CD615C"/>
    <w:rsid w:val="00CD7874"/>
    <w:rsid w:val="00CE6F3C"/>
    <w:rsid w:val="00CE7673"/>
    <w:rsid w:val="00CF1E29"/>
    <w:rsid w:val="00D00A03"/>
    <w:rsid w:val="00D02677"/>
    <w:rsid w:val="00D050D1"/>
    <w:rsid w:val="00D21D92"/>
    <w:rsid w:val="00D22F9C"/>
    <w:rsid w:val="00D264BF"/>
    <w:rsid w:val="00D42B96"/>
    <w:rsid w:val="00D4676E"/>
    <w:rsid w:val="00D46E98"/>
    <w:rsid w:val="00D5578C"/>
    <w:rsid w:val="00D56233"/>
    <w:rsid w:val="00D70ABA"/>
    <w:rsid w:val="00D73F19"/>
    <w:rsid w:val="00D74C64"/>
    <w:rsid w:val="00D82810"/>
    <w:rsid w:val="00D869D7"/>
    <w:rsid w:val="00D96823"/>
    <w:rsid w:val="00DA4A53"/>
    <w:rsid w:val="00DA6C2F"/>
    <w:rsid w:val="00DB0C65"/>
    <w:rsid w:val="00DB4BC2"/>
    <w:rsid w:val="00DC1BBD"/>
    <w:rsid w:val="00DC468F"/>
    <w:rsid w:val="00DD118C"/>
    <w:rsid w:val="00DD7947"/>
    <w:rsid w:val="00DF252C"/>
    <w:rsid w:val="00DF6980"/>
    <w:rsid w:val="00DF73CE"/>
    <w:rsid w:val="00E04CC6"/>
    <w:rsid w:val="00E0606D"/>
    <w:rsid w:val="00E27529"/>
    <w:rsid w:val="00E37087"/>
    <w:rsid w:val="00E3797A"/>
    <w:rsid w:val="00E4394E"/>
    <w:rsid w:val="00E43A4B"/>
    <w:rsid w:val="00E5223C"/>
    <w:rsid w:val="00E5298A"/>
    <w:rsid w:val="00E555F4"/>
    <w:rsid w:val="00E645B2"/>
    <w:rsid w:val="00E67FD6"/>
    <w:rsid w:val="00E7149C"/>
    <w:rsid w:val="00E73819"/>
    <w:rsid w:val="00E8046B"/>
    <w:rsid w:val="00E82B1D"/>
    <w:rsid w:val="00E84BEA"/>
    <w:rsid w:val="00E874E2"/>
    <w:rsid w:val="00E87FEE"/>
    <w:rsid w:val="00E9232E"/>
    <w:rsid w:val="00E95A34"/>
    <w:rsid w:val="00EA29CE"/>
    <w:rsid w:val="00EA658D"/>
    <w:rsid w:val="00EB12F8"/>
    <w:rsid w:val="00ED0993"/>
    <w:rsid w:val="00ED152E"/>
    <w:rsid w:val="00ED3EE0"/>
    <w:rsid w:val="00EE506E"/>
    <w:rsid w:val="00EE5A66"/>
    <w:rsid w:val="00EE7C3E"/>
    <w:rsid w:val="00EF1993"/>
    <w:rsid w:val="00F06AF8"/>
    <w:rsid w:val="00F13C2A"/>
    <w:rsid w:val="00F349F4"/>
    <w:rsid w:val="00F44476"/>
    <w:rsid w:val="00F457B3"/>
    <w:rsid w:val="00F5007B"/>
    <w:rsid w:val="00F52B63"/>
    <w:rsid w:val="00F677BE"/>
    <w:rsid w:val="00F82E9A"/>
    <w:rsid w:val="00F8331B"/>
    <w:rsid w:val="00F941C7"/>
    <w:rsid w:val="00F96E1F"/>
    <w:rsid w:val="00FB2743"/>
    <w:rsid w:val="00FC2EE0"/>
    <w:rsid w:val="00FC4B28"/>
    <w:rsid w:val="00FD241B"/>
    <w:rsid w:val="00FE1839"/>
    <w:rsid w:val="00FF5615"/>
    <w:rsid w:val="0266A15D"/>
    <w:rsid w:val="05356929"/>
    <w:rsid w:val="06BB88E1"/>
    <w:rsid w:val="0890649A"/>
    <w:rsid w:val="08C44268"/>
    <w:rsid w:val="0AE3103B"/>
    <w:rsid w:val="0BD70504"/>
    <w:rsid w:val="0E4F9B0A"/>
    <w:rsid w:val="0EC9175F"/>
    <w:rsid w:val="0F6C5F70"/>
    <w:rsid w:val="0F9BD887"/>
    <w:rsid w:val="0FD35048"/>
    <w:rsid w:val="10A3EA62"/>
    <w:rsid w:val="10C734F1"/>
    <w:rsid w:val="10E7E532"/>
    <w:rsid w:val="118B2D43"/>
    <w:rsid w:val="13478F00"/>
    <w:rsid w:val="141C0AA9"/>
    <w:rsid w:val="15DA8FB9"/>
    <w:rsid w:val="16B6B7ED"/>
    <w:rsid w:val="16BB44E5"/>
    <w:rsid w:val="176F51F9"/>
    <w:rsid w:val="18295110"/>
    <w:rsid w:val="19645410"/>
    <w:rsid w:val="1D019573"/>
    <w:rsid w:val="203D62B6"/>
    <w:rsid w:val="272724A1"/>
    <w:rsid w:val="27A85BAB"/>
    <w:rsid w:val="2906E34E"/>
    <w:rsid w:val="29627E6D"/>
    <w:rsid w:val="2AD6AE21"/>
    <w:rsid w:val="2B3C5551"/>
    <w:rsid w:val="2BBD8C5B"/>
    <w:rsid w:val="2C3804CF"/>
    <w:rsid w:val="2CF57BF4"/>
    <w:rsid w:val="2F2B5ECD"/>
    <w:rsid w:val="3127389D"/>
    <w:rsid w:val="33B3FED2"/>
    <w:rsid w:val="34204DE2"/>
    <w:rsid w:val="3439FB39"/>
    <w:rsid w:val="38BEA12E"/>
    <w:rsid w:val="39AA9C07"/>
    <w:rsid w:val="3BF8F2F2"/>
    <w:rsid w:val="3FFEF73A"/>
    <w:rsid w:val="401D7B20"/>
    <w:rsid w:val="404BC483"/>
    <w:rsid w:val="411696DD"/>
    <w:rsid w:val="41834F75"/>
    <w:rsid w:val="464EC575"/>
    <w:rsid w:val="48051578"/>
    <w:rsid w:val="49A5F620"/>
    <w:rsid w:val="4B36B1CD"/>
    <w:rsid w:val="4F471441"/>
    <w:rsid w:val="508C88EA"/>
    <w:rsid w:val="516D0D35"/>
    <w:rsid w:val="53E77002"/>
    <w:rsid w:val="5499FEE5"/>
    <w:rsid w:val="57CAFDFE"/>
    <w:rsid w:val="580689B4"/>
    <w:rsid w:val="582F5951"/>
    <w:rsid w:val="5966E443"/>
    <w:rsid w:val="5B216BAC"/>
    <w:rsid w:val="5C58F69E"/>
    <w:rsid w:val="5F8F03C9"/>
    <w:rsid w:val="6008801E"/>
    <w:rsid w:val="60ABC82F"/>
    <w:rsid w:val="61A616E7"/>
    <w:rsid w:val="61E35321"/>
    <w:rsid w:val="6213F98E"/>
    <w:rsid w:val="62F21E96"/>
    <w:rsid w:val="64F5199E"/>
    <w:rsid w:val="657D8822"/>
    <w:rsid w:val="667B76A3"/>
    <w:rsid w:val="668FECE5"/>
    <w:rsid w:val="67C777D7"/>
    <w:rsid w:val="694CB8F6"/>
    <w:rsid w:val="69B281A6"/>
    <w:rsid w:val="6C1A4968"/>
    <w:rsid w:val="7006AA7B"/>
    <w:rsid w:val="71E0815F"/>
    <w:rsid w:val="7231DE6B"/>
    <w:rsid w:val="72366B63"/>
    <w:rsid w:val="7355AD32"/>
    <w:rsid w:val="74C158E3"/>
    <w:rsid w:val="7637E677"/>
    <w:rsid w:val="7845DD1F"/>
    <w:rsid w:val="78668D60"/>
    <w:rsid w:val="7A63AED3"/>
    <w:rsid w:val="7B2A2D37"/>
    <w:rsid w:val="7B589FBB"/>
    <w:rsid w:val="7B87CB75"/>
    <w:rsid w:val="7FA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3FE"/>
  <w15:chartTrackingRefBased/>
  <w15:docId w15:val="{F65AB764-0A3B-4B2C-B8D5-5DDABAAF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DengXian" w:hAnsi="Segoe UI" w:cs="Times New Roman"/>
        <w:color w:val="4C5966" w:themeColor="text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E67FD6"/>
    <w:pPr>
      <w:keepNext/>
      <w:keepLines/>
      <w:pageBreakBefore/>
      <w:spacing w:before="360" w:after="120" w:line="240" w:lineRule="auto"/>
      <w:outlineLvl w:val="0"/>
    </w:pPr>
    <w:rPr>
      <w:rFonts w:ascii="Segoe UI Light" w:eastAsia="DengXian Light" w:hAnsi="Segoe UI Light"/>
      <w:color w:val="EF3E2A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8007B"/>
    <w:pPr>
      <w:keepNext/>
      <w:keepLines/>
      <w:spacing w:before="320" w:after="0" w:line="240" w:lineRule="auto"/>
      <w:outlineLvl w:val="1"/>
    </w:pPr>
    <w:rPr>
      <w:rFonts w:ascii="Segoe UI Light" w:eastAsia="DengXian Light" w:hAnsi="Segoe UI Light" w:cs="Segoe UI Light"/>
      <w:color w:val="319DA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A3BCB"/>
    <w:pPr>
      <w:keepNext/>
      <w:keepLines/>
      <w:spacing w:before="240" w:after="120" w:line="240" w:lineRule="auto"/>
      <w:outlineLvl w:val="2"/>
    </w:pPr>
    <w:rPr>
      <w:rFonts w:ascii="Segoe UI Semibold" w:eastAsia="DengXian Light" w:hAnsi="Segoe UI Semibold"/>
      <w:sz w:val="24"/>
      <w:szCs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5D1BED"/>
    <w:pPr>
      <w:spacing w:before="40"/>
      <w:outlineLvl w:val="3"/>
    </w:pPr>
    <w:rPr>
      <w:color w:val="657688"/>
      <w:sz w:val="2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67FD6"/>
    <w:pPr>
      <w:keepNext/>
      <w:keepLines/>
      <w:spacing w:before="40" w:after="0"/>
      <w:outlineLvl w:val="4"/>
    </w:pPr>
    <w:rPr>
      <w:rFonts w:eastAsia="DengXian Light"/>
      <w:color w:val="F68D3D"/>
    </w:rPr>
  </w:style>
  <w:style w:type="paragraph" w:styleId="Heading6">
    <w:name w:val="heading 6"/>
    <w:basedOn w:val="Normal"/>
    <w:next w:val="Normal"/>
    <w:link w:val="Heading6Char"/>
    <w:unhideWhenUsed/>
    <w:rsid w:val="0023588C"/>
    <w:pPr>
      <w:keepNext/>
      <w:keepLines/>
      <w:spacing w:before="40" w:after="0"/>
      <w:outlineLvl w:val="5"/>
    </w:pPr>
    <w:rPr>
      <w:rFonts w:ascii="Calibri Light" w:eastAsia="DengXian Light" w:hAnsi="Calibri Light"/>
      <w:i/>
      <w:iCs/>
      <w:caps/>
      <w:color w:val="83150A"/>
    </w:rPr>
  </w:style>
  <w:style w:type="paragraph" w:styleId="Heading7">
    <w:name w:val="heading 7"/>
    <w:basedOn w:val="Normal"/>
    <w:next w:val="Normal"/>
    <w:link w:val="Heading7Char"/>
    <w:unhideWhenUsed/>
    <w:rsid w:val="0023588C"/>
    <w:pPr>
      <w:keepNext/>
      <w:keepLines/>
      <w:spacing w:before="40" w:after="0"/>
      <w:outlineLvl w:val="6"/>
    </w:pPr>
    <w:rPr>
      <w:rFonts w:ascii="Calibri Light" w:eastAsia="DengXian Light" w:hAnsi="Calibri Light"/>
      <w:b/>
      <w:bCs/>
      <w:color w:val="83150A"/>
    </w:rPr>
  </w:style>
  <w:style w:type="paragraph" w:styleId="Heading8">
    <w:name w:val="heading 8"/>
    <w:basedOn w:val="Normal"/>
    <w:next w:val="Normal"/>
    <w:link w:val="Heading8Char"/>
    <w:unhideWhenUsed/>
    <w:rsid w:val="0023588C"/>
    <w:pPr>
      <w:keepNext/>
      <w:keepLines/>
      <w:spacing w:before="40" w:after="0"/>
      <w:outlineLvl w:val="7"/>
    </w:pPr>
    <w:rPr>
      <w:rFonts w:ascii="Calibri Light" w:eastAsia="DengXian Light" w:hAnsi="Calibri Light"/>
      <w:b/>
      <w:bCs/>
      <w:i/>
      <w:iCs/>
      <w:color w:val="83150A"/>
    </w:rPr>
  </w:style>
  <w:style w:type="paragraph" w:styleId="Heading9">
    <w:name w:val="heading 9"/>
    <w:basedOn w:val="Normal"/>
    <w:next w:val="Normal"/>
    <w:link w:val="Heading9Char"/>
    <w:unhideWhenUsed/>
    <w:rsid w:val="0023588C"/>
    <w:pPr>
      <w:keepNext/>
      <w:keepLines/>
      <w:spacing w:before="40" w:after="0"/>
      <w:outlineLvl w:val="8"/>
    </w:pPr>
    <w:rPr>
      <w:rFonts w:ascii="Calibri Light" w:eastAsia="DengXian Light" w:hAnsi="Calibri Light"/>
      <w:i/>
      <w:iCs/>
      <w:color w:val="8315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67FD6"/>
    <w:rPr>
      <w:rFonts w:ascii="Segoe UI Light" w:eastAsia="DengXian Light" w:hAnsi="Segoe UI Light" w:cs="Times New Roman"/>
      <w:color w:val="EF3E2A"/>
      <w:sz w:val="40"/>
      <w:szCs w:val="36"/>
    </w:rPr>
  </w:style>
  <w:style w:type="character" w:customStyle="1" w:styleId="Heading2Char">
    <w:name w:val="Heading 2 Char"/>
    <w:link w:val="Heading2"/>
    <w:rsid w:val="0038007B"/>
    <w:rPr>
      <w:rFonts w:ascii="Segoe UI Light" w:eastAsia="DengXian Light" w:hAnsi="Segoe UI Light" w:cs="Segoe UI Light"/>
      <w:color w:val="319DA0"/>
      <w:sz w:val="32"/>
      <w:szCs w:val="32"/>
    </w:rPr>
  </w:style>
  <w:style w:type="character" w:customStyle="1" w:styleId="Heading3Char">
    <w:name w:val="Heading 3 Char"/>
    <w:link w:val="Heading3"/>
    <w:rsid w:val="006A3BCB"/>
    <w:rPr>
      <w:rFonts w:ascii="Segoe UI Semibold" w:eastAsia="DengXian Light" w:hAnsi="Segoe UI Semibold" w:cs="Times New Roman"/>
      <w:color w:val="4C5966"/>
      <w:sz w:val="24"/>
      <w:szCs w:val="28"/>
    </w:rPr>
  </w:style>
  <w:style w:type="paragraph" w:styleId="TOCHeading">
    <w:name w:val="TOC Heading"/>
    <w:aliases w:val="TOC Title"/>
    <w:basedOn w:val="Heading1"/>
    <w:next w:val="Normal"/>
    <w:uiPriority w:val="39"/>
    <w:unhideWhenUsed/>
    <w:qFormat/>
    <w:rsid w:val="00E67F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4CC6"/>
    <w:pPr>
      <w:spacing w:before="240" w:after="120"/>
    </w:pPr>
    <w:rPr>
      <w:rFonts w:ascii="Segoe UI Light" w:hAnsi="Segoe UI Light" w:cs="Calibr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749EA"/>
    <w:pPr>
      <w:spacing w:before="120" w:after="0"/>
      <w:ind w:left="220"/>
    </w:pPr>
    <w:rPr>
      <w:rFonts w:ascii="Calibri" w:hAnsi="Calibri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5157"/>
    <w:pPr>
      <w:spacing w:after="0"/>
      <w:ind w:left="440"/>
    </w:pPr>
    <w:rPr>
      <w:rFonts w:ascii="Calibri" w:hAnsi="Calibri" w:cs="Calibri"/>
      <w:sz w:val="20"/>
      <w:szCs w:val="20"/>
    </w:rPr>
  </w:style>
  <w:style w:type="character" w:styleId="Hyperlink">
    <w:name w:val="Hyperlink"/>
    <w:uiPriority w:val="99"/>
    <w:unhideWhenUsed/>
    <w:rsid w:val="009F7A83"/>
    <w:rPr>
      <w:color w:val="919FAD"/>
      <w:u w:val="single"/>
    </w:rPr>
  </w:style>
  <w:style w:type="paragraph" w:styleId="ListParagraph">
    <w:name w:val="List Paragraph"/>
    <w:aliases w:val="Body Indented,Lists"/>
    <w:basedOn w:val="Normal"/>
    <w:link w:val="ListParagraphChar"/>
    <w:uiPriority w:val="34"/>
    <w:rsid w:val="00D22F9C"/>
    <w:pPr>
      <w:ind w:left="360" w:firstLine="360"/>
      <w:contextualSpacing/>
    </w:pPr>
  </w:style>
  <w:style w:type="paragraph" w:styleId="NormalWeb">
    <w:name w:val="Normal (Web)"/>
    <w:basedOn w:val="Normal"/>
    <w:uiPriority w:val="99"/>
    <w:rsid w:val="001D1DDB"/>
    <w:pPr>
      <w:spacing w:before="100" w:beforeAutospacing="1" w:after="100" w:afterAutospacing="1" w:line="240" w:lineRule="auto"/>
    </w:pPr>
    <w:rPr>
      <w:rFonts w:eastAsia="Times New Roman"/>
      <w:iCs/>
      <w:sz w:val="20"/>
      <w:szCs w:val="24"/>
    </w:rPr>
  </w:style>
  <w:style w:type="table" w:styleId="TableGridLight">
    <w:name w:val="Grid Table Light"/>
    <w:basedOn w:val="TableNormal"/>
    <w:uiPriority w:val="40"/>
    <w:rsid w:val="001D1DD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rsid w:val="005D1BED"/>
    <w:rPr>
      <w:rFonts w:ascii="Segoe UI Semibold" w:eastAsia="DengXian Light" w:hAnsi="Segoe UI Semibold" w:cs="Times New Roman"/>
      <w:color w:val="65768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16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7166"/>
    <w:rPr>
      <w:rFonts w:ascii="Segoe UI" w:hAnsi="Segoe UI" w:cs="Segoe UI"/>
      <w:sz w:val="18"/>
      <w:szCs w:val="18"/>
    </w:rPr>
  </w:style>
  <w:style w:type="table" w:styleId="GridTable4-Accent4">
    <w:name w:val="Grid Table 4 Accent 4"/>
    <w:basedOn w:val="TableNormal"/>
    <w:uiPriority w:val="49"/>
    <w:rsid w:val="006A38CA"/>
    <w:tblPr>
      <w:tblStyleRowBandSize w:val="1"/>
      <w:tblStyleColBandSize w:val="1"/>
      <w:tblBorders>
        <w:top w:val="single" w:sz="4" w:space="0" w:color="BBD4DE"/>
        <w:left w:val="single" w:sz="4" w:space="0" w:color="BBD4DE"/>
        <w:bottom w:val="single" w:sz="4" w:space="0" w:color="BBD4DE"/>
        <w:right w:val="single" w:sz="4" w:space="0" w:color="BBD4DE"/>
        <w:insideH w:val="single" w:sz="4" w:space="0" w:color="BBD4DE"/>
        <w:insideV w:val="single" w:sz="4" w:space="0" w:color="BBD4DE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EB8C9"/>
          <w:left w:val="single" w:sz="4" w:space="0" w:color="8EB8C9"/>
          <w:bottom w:val="single" w:sz="4" w:space="0" w:color="8EB8C9"/>
          <w:right w:val="single" w:sz="4" w:space="0" w:color="8EB8C9"/>
          <w:insideH w:val="nil"/>
          <w:insideV w:val="nil"/>
        </w:tcBorders>
        <w:shd w:val="clear" w:color="auto" w:fill="8EB8C9"/>
      </w:tcPr>
    </w:tblStylePr>
    <w:tblStylePr w:type="lastRow">
      <w:rPr>
        <w:b/>
        <w:bCs/>
      </w:rPr>
      <w:tblPr/>
      <w:tcPr>
        <w:tcBorders>
          <w:top w:val="double" w:sz="4" w:space="0" w:color="8EB8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/>
      </w:tcPr>
    </w:tblStylePr>
    <w:tblStylePr w:type="band1Horz">
      <w:tblPr/>
      <w:tcPr>
        <w:shd w:val="clear" w:color="auto" w:fill="E8F0F4"/>
      </w:tcPr>
    </w:tblStylePr>
  </w:style>
  <w:style w:type="table" w:styleId="ListTable2-Accent4">
    <w:name w:val="List Table 2 Accent 4"/>
    <w:basedOn w:val="TableNormal"/>
    <w:uiPriority w:val="47"/>
    <w:rsid w:val="006A38CA"/>
    <w:tblPr>
      <w:tblStyleRowBandSize w:val="1"/>
      <w:tblStyleColBandSize w:val="1"/>
      <w:tblBorders>
        <w:top w:val="single" w:sz="4" w:space="0" w:color="BBD4DE"/>
        <w:bottom w:val="single" w:sz="4" w:space="0" w:color="BBD4DE"/>
        <w:insideH w:val="single" w:sz="4" w:space="0" w:color="BBD4D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/>
      </w:tcPr>
    </w:tblStylePr>
    <w:tblStylePr w:type="band1Horz">
      <w:tblPr/>
      <w:tcPr>
        <w:shd w:val="clear" w:color="auto" w:fill="E8F0F4"/>
      </w:tcPr>
    </w:tblStylePr>
  </w:style>
  <w:style w:type="paragraph" w:styleId="NoSpacing">
    <w:name w:val="No Spacing"/>
    <w:link w:val="NoSpacingChar"/>
    <w:uiPriority w:val="1"/>
    <w:rsid w:val="00E73819"/>
    <w:rPr>
      <w:rFonts w:ascii="Segoe UI Light" w:hAnsi="Segoe UI Light"/>
      <w:color w:val="4C5966"/>
      <w:lang w:eastAsia="en-US"/>
    </w:rPr>
  </w:style>
  <w:style w:type="character" w:customStyle="1" w:styleId="Heading5Char">
    <w:name w:val="Heading 5 Char"/>
    <w:link w:val="Heading5"/>
    <w:rsid w:val="00E67FD6"/>
    <w:rPr>
      <w:rFonts w:ascii="Segoe UI" w:eastAsia="DengXian Light" w:hAnsi="Segoe UI" w:cs="Times New Roman"/>
      <w:color w:val="F68D3D"/>
    </w:rPr>
  </w:style>
  <w:style w:type="character" w:customStyle="1" w:styleId="Heading6Char">
    <w:name w:val="Heading 6 Char"/>
    <w:link w:val="Heading6"/>
    <w:rsid w:val="0023588C"/>
    <w:rPr>
      <w:rFonts w:ascii="Calibri Light" w:eastAsia="DengXian Light" w:hAnsi="Calibri Light" w:cs="Times New Roman"/>
      <w:i/>
      <w:iCs/>
      <w:caps/>
      <w:color w:val="83150A"/>
    </w:rPr>
  </w:style>
  <w:style w:type="character" w:customStyle="1" w:styleId="Heading7Char">
    <w:name w:val="Heading 7 Char"/>
    <w:link w:val="Heading7"/>
    <w:rsid w:val="0023588C"/>
    <w:rPr>
      <w:rFonts w:ascii="Calibri Light" w:eastAsia="DengXian Light" w:hAnsi="Calibri Light" w:cs="Times New Roman"/>
      <w:b/>
      <w:bCs/>
      <w:color w:val="83150A"/>
    </w:rPr>
  </w:style>
  <w:style w:type="character" w:customStyle="1" w:styleId="Heading8Char">
    <w:name w:val="Heading 8 Char"/>
    <w:link w:val="Heading8"/>
    <w:rsid w:val="0023588C"/>
    <w:rPr>
      <w:rFonts w:ascii="Calibri Light" w:eastAsia="DengXian Light" w:hAnsi="Calibri Light" w:cs="Times New Roman"/>
      <w:b/>
      <w:bCs/>
      <w:i/>
      <w:iCs/>
      <w:color w:val="83150A"/>
    </w:rPr>
  </w:style>
  <w:style w:type="character" w:customStyle="1" w:styleId="Heading9Char">
    <w:name w:val="Heading 9 Char"/>
    <w:link w:val="Heading9"/>
    <w:rsid w:val="0023588C"/>
    <w:rPr>
      <w:rFonts w:ascii="Calibri Light" w:eastAsia="DengXian Light" w:hAnsi="Calibri Light" w:cs="Times New Roman"/>
      <w:i/>
      <w:iCs/>
      <w:color w:val="83150A"/>
    </w:rPr>
  </w:style>
  <w:style w:type="paragraph" w:styleId="Caption">
    <w:name w:val="caption"/>
    <w:aliases w:val="Figure Caption"/>
    <w:basedOn w:val="Normal"/>
    <w:next w:val="Normal"/>
    <w:uiPriority w:val="35"/>
    <w:unhideWhenUsed/>
    <w:qFormat/>
    <w:rsid w:val="00E67FD6"/>
    <w:pPr>
      <w:spacing w:line="240" w:lineRule="auto"/>
    </w:pPr>
    <w:rPr>
      <w:b/>
      <w:bCs/>
      <w:sz w:val="20"/>
    </w:rPr>
  </w:style>
  <w:style w:type="paragraph" w:styleId="Title">
    <w:name w:val="Title"/>
    <w:basedOn w:val="Normal"/>
    <w:next w:val="Normal"/>
    <w:link w:val="TitleChar"/>
    <w:uiPriority w:val="10"/>
    <w:rsid w:val="0021717A"/>
    <w:pPr>
      <w:spacing w:after="0" w:line="240" w:lineRule="auto"/>
      <w:contextualSpacing/>
    </w:pPr>
    <w:rPr>
      <w:rFonts w:ascii="Segoe UI Light" w:eastAsia="DengXian Light" w:hAnsi="Segoe UI Light"/>
      <w:color w:val="EF3E2A"/>
      <w:spacing w:val="-15"/>
      <w:sz w:val="96"/>
      <w:szCs w:val="72"/>
    </w:rPr>
  </w:style>
  <w:style w:type="character" w:customStyle="1" w:styleId="TitleChar">
    <w:name w:val="Title Char"/>
    <w:link w:val="Title"/>
    <w:uiPriority w:val="10"/>
    <w:rsid w:val="0021717A"/>
    <w:rPr>
      <w:rFonts w:ascii="Segoe UI Light" w:eastAsia="DengXian Light" w:hAnsi="Segoe UI Light" w:cs="Times New Roman"/>
      <w:color w:val="EF3E2A"/>
      <w:spacing w:val="-15"/>
      <w:sz w:val="96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BE7838"/>
    <w:pPr>
      <w:numPr>
        <w:ilvl w:val="1"/>
      </w:numPr>
      <w:spacing w:after="240" w:line="240" w:lineRule="auto"/>
    </w:pPr>
    <w:rPr>
      <w:rFonts w:ascii="Segoe UI Light" w:eastAsia="DengXian Light" w:hAnsi="Segoe UI Light"/>
      <w:sz w:val="48"/>
      <w:szCs w:val="28"/>
    </w:rPr>
  </w:style>
  <w:style w:type="character" w:customStyle="1" w:styleId="SubtitleChar">
    <w:name w:val="Subtitle Char"/>
    <w:link w:val="Subtitle"/>
    <w:uiPriority w:val="11"/>
    <w:rsid w:val="00BE7838"/>
    <w:rPr>
      <w:rFonts w:ascii="Segoe UI Light" w:eastAsia="DengXian Light" w:hAnsi="Segoe UI Light" w:cs="Times New Roman"/>
      <w:color w:val="4C5966"/>
      <w:sz w:val="48"/>
      <w:szCs w:val="28"/>
    </w:rPr>
  </w:style>
  <w:style w:type="character" w:styleId="Strong">
    <w:name w:val="Strong"/>
    <w:uiPriority w:val="22"/>
    <w:rsid w:val="009F7A83"/>
    <w:rPr>
      <w:rFonts w:ascii="Segoe UI Semibold" w:hAnsi="Segoe UI Semibold"/>
      <w:b w:val="0"/>
      <w:bCs/>
      <w:sz w:val="22"/>
    </w:rPr>
  </w:style>
  <w:style w:type="character" w:styleId="Emphasis">
    <w:name w:val="Emphasis"/>
    <w:uiPriority w:val="20"/>
    <w:rsid w:val="002358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23588C"/>
    <w:pPr>
      <w:spacing w:before="120" w:after="120"/>
      <w:ind w:left="720"/>
    </w:pPr>
    <w:rPr>
      <w:sz w:val="24"/>
      <w:szCs w:val="24"/>
    </w:rPr>
  </w:style>
  <w:style w:type="character" w:customStyle="1" w:styleId="QuoteChar">
    <w:name w:val="Quote Char"/>
    <w:link w:val="Quote"/>
    <w:uiPriority w:val="29"/>
    <w:rsid w:val="0023588C"/>
    <w:rPr>
      <w:color w:val="4C596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23588C"/>
    <w:pPr>
      <w:spacing w:before="100" w:beforeAutospacing="1" w:after="240" w:line="240" w:lineRule="auto"/>
      <w:ind w:left="720"/>
      <w:jc w:val="center"/>
    </w:pPr>
    <w:rPr>
      <w:rFonts w:ascii="Calibri Light" w:eastAsia="DengXian Light" w:hAnsi="Calibri Light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23588C"/>
    <w:rPr>
      <w:rFonts w:ascii="Calibri Light" w:eastAsia="DengXian Light" w:hAnsi="Calibri Light" w:cs="Times New Roman"/>
      <w:color w:val="4C5966"/>
      <w:spacing w:val="-6"/>
      <w:sz w:val="32"/>
      <w:szCs w:val="32"/>
    </w:rPr>
  </w:style>
  <w:style w:type="character" w:styleId="SubtleEmphasis">
    <w:name w:val="Subtle Emphasis"/>
    <w:uiPriority w:val="19"/>
    <w:rsid w:val="0023588C"/>
    <w:rPr>
      <w:i/>
      <w:iCs/>
      <w:color w:val="8392A2"/>
    </w:rPr>
  </w:style>
  <w:style w:type="character" w:styleId="IntenseEmphasis">
    <w:name w:val="Intense Emphasis"/>
    <w:uiPriority w:val="21"/>
    <w:rsid w:val="0023588C"/>
    <w:rPr>
      <w:b/>
      <w:bCs/>
      <w:i/>
      <w:iCs/>
    </w:rPr>
  </w:style>
  <w:style w:type="character" w:styleId="SubtleReference">
    <w:name w:val="Subtle Reference"/>
    <w:uiPriority w:val="31"/>
    <w:rsid w:val="0023588C"/>
    <w:rPr>
      <w:smallCaps/>
      <w:color w:val="8392A2"/>
      <w:u w:val="none" w:color="9FABB7"/>
      <w:bdr w:val="none" w:sz="0" w:space="0" w:color="auto"/>
    </w:rPr>
  </w:style>
  <w:style w:type="character" w:styleId="IntenseReference">
    <w:name w:val="Intense Reference"/>
    <w:uiPriority w:val="32"/>
    <w:rsid w:val="0023588C"/>
    <w:rPr>
      <w:b/>
      <w:bCs/>
      <w:smallCaps/>
      <w:color w:val="4C5966"/>
      <w:u w:val="single"/>
    </w:rPr>
  </w:style>
  <w:style w:type="character" w:styleId="BookTitle">
    <w:name w:val="Book Title"/>
    <w:uiPriority w:val="33"/>
    <w:rsid w:val="0023588C"/>
    <w:rPr>
      <w:b/>
      <w:bCs/>
      <w:smallCaps/>
      <w:spacing w:val="10"/>
    </w:rPr>
  </w:style>
  <w:style w:type="character" w:customStyle="1" w:styleId="TableHeadingChar">
    <w:name w:val="Table Heading Char"/>
    <w:link w:val="TableHeading"/>
    <w:locked/>
    <w:rsid w:val="00291163"/>
    <w:rPr>
      <w:rFonts w:ascii="Arial" w:eastAsia="Times New Roman" w:hAnsi="Arial" w:cs="Arial"/>
      <w:b/>
      <w:bCs/>
      <w:sz w:val="20"/>
      <w:szCs w:val="24"/>
    </w:rPr>
  </w:style>
  <w:style w:type="paragraph" w:customStyle="1" w:styleId="TableHeading">
    <w:name w:val="Table Heading"/>
    <w:basedOn w:val="Normal"/>
    <w:link w:val="TableHeadingChar"/>
    <w:rsid w:val="00291163"/>
    <w:pPr>
      <w:keepNext/>
      <w:spacing w:before="60" w:after="60" w:line="240" w:lineRule="auto"/>
    </w:pPr>
    <w:rPr>
      <w:rFonts w:ascii="Arial" w:eastAsia="Times New Roman" w:hAnsi="Arial" w:cs="Arial"/>
      <w:b/>
      <w:bCs/>
      <w:sz w:val="20"/>
      <w:szCs w:val="24"/>
    </w:rPr>
  </w:style>
  <w:style w:type="paragraph" w:styleId="ListBullet">
    <w:name w:val="List Bullet"/>
    <w:basedOn w:val="Normal"/>
    <w:uiPriority w:val="99"/>
    <w:unhideWhenUsed/>
    <w:rsid w:val="00291163"/>
    <w:pPr>
      <w:numPr>
        <w:numId w:val="1"/>
      </w:numPr>
      <w:spacing w:after="0" w:line="240" w:lineRule="auto"/>
      <w:contextualSpacing/>
    </w:pPr>
    <w:rPr>
      <w:rFonts w:eastAsia="Times New Roman"/>
      <w:iCs/>
      <w:sz w:val="20"/>
      <w:szCs w:val="24"/>
    </w:rPr>
  </w:style>
  <w:style w:type="character" w:styleId="FollowedHyperlink">
    <w:name w:val="FollowedHyperlink"/>
    <w:uiPriority w:val="99"/>
    <w:semiHidden/>
    <w:unhideWhenUsed/>
    <w:rsid w:val="00654D78"/>
    <w:rPr>
      <w:color w:val="F68D3D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654D78"/>
    <w:pPr>
      <w:spacing w:after="0" w:line="240" w:lineRule="auto"/>
    </w:pPr>
    <w:rPr>
      <w:rFonts w:eastAsia="Times New Roman"/>
      <w:iCs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54D78"/>
    <w:rPr>
      <w:rFonts w:eastAsia="Times New Roman" w:cs="Times New Roman"/>
      <w:iCs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4B198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983"/>
    <w:pPr>
      <w:spacing w:after="160"/>
    </w:pPr>
    <w:rPr>
      <w:rFonts w:eastAsia="DengXian"/>
      <w:b/>
      <w:bCs/>
      <w:iCs w:val="0"/>
    </w:rPr>
  </w:style>
  <w:style w:type="character" w:customStyle="1" w:styleId="CommentSubjectChar">
    <w:name w:val="Comment Subject Char"/>
    <w:link w:val="CommentSubject"/>
    <w:uiPriority w:val="99"/>
    <w:semiHidden/>
    <w:rsid w:val="004B1983"/>
    <w:rPr>
      <w:rFonts w:eastAsia="Times New Roman" w:cs="Times New Roman"/>
      <w:b/>
      <w:bCs/>
      <w:iCs w:val="0"/>
      <w:sz w:val="20"/>
      <w:szCs w:val="20"/>
    </w:rPr>
  </w:style>
  <w:style w:type="paragraph" w:styleId="Header">
    <w:name w:val="header"/>
    <w:aliases w:val="ho,header odd"/>
    <w:basedOn w:val="Normal"/>
    <w:link w:val="HeaderChar"/>
    <w:unhideWhenUsed/>
    <w:rsid w:val="005F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o Char,header odd Char"/>
    <w:basedOn w:val="DefaultParagraphFont"/>
    <w:link w:val="Header"/>
    <w:uiPriority w:val="99"/>
    <w:rsid w:val="005F3894"/>
  </w:style>
  <w:style w:type="paragraph" w:styleId="Footer">
    <w:name w:val="footer"/>
    <w:basedOn w:val="Normal"/>
    <w:link w:val="FooterChar"/>
    <w:uiPriority w:val="99"/>
    <w:unhideWhenUsed/>
    <w:rsid w:val="005F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94"/>
  </w:style>
  <w:style w:type="table" w:styleId="GridTable4">
    <w:name w:val="Grid Table 4"/>
    <w:basedOn w:val="TableNormal"/>
    <w:uiPriority w:val="49"/>
    <w:rsid w:val="007379CB"/>
    <w:tblPr>
      <w:tblStyleRowBandSize w:val="1"/>
      <w:tblStyleColBandSize w:val="1"/>
      <w:tblBorders>
        <w:top w:val="single" w:sz="4" w:space="0" w:color="8C9BAA"/>
        <w:left w:val="single" w:sz="4" w:space="0" w:color="8C9BAA"/>
        <w:bottom w:val="single" w:sz="4" w:space="0" w:color="8C9BAA"/>
        <w:right w:val="single" w:sz="4" w:space="0" w:color="8C9BAA"/>
        <w:insideH w:val="single" w:sz="4" w:space="0" w:color="8C9BAA"/>
        <w:insideV w:val="single" w:sz="4" w:space="0" w:color="8C9BA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C5966"/>
          <w:left w:val="single" w:sz="4" w:space="0" w:color="4C5966"/>
          <w:bottom w:val="single" w:sz="4" w:space="0" w:color="4C5966"/>
          <w:right w:val="single" w:sz="4" w:space="0" w:color="4C5966"/>
          <w:insideH w:val="nil"/>
          <w:insideV w:val="nil"/>
        </w:tcBorders>
        <w:shd w:val="clear" w:color="auto" w:fill="4C5966"/>
      </w:tcPr>
    </w:tblStylePr>
    <w:tblStylePr w:type="lastRow">
      <w:rPr>
        <w:b/>
        <w:bCs/>
      </w:rPr>
      <w:tblPr/>
      <w:tcPr>
        <w:tcBorders>
          <w:top w:val="double" w:sz="4" w:space="0" w:color="4C5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DE2"/>
      </w:tcPr>
    </w:tblStylePr>
    <w:tblStylePr w:type="band1Horz">
      <w:tblPr/>
      <w:tcPr>
        <w:shd w:val="clear" w:color="auto" w:fill="D8DDE2"/>
      </w:tcPr>
    </w:tblStylePr>
  </w:style>
  <w:style w:type="table" w:styleId="TableGrid">
    <w:name w:val="Table Grid"/>
    <w:basedOn w:val="TableNormal"/>
    <w:uiPriority w:val="59"/>
    <w:rsid w:val="009B2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9B2C95"/>
    <w:tblPr>
      <w:tblStyleRowBandSize w:val="1"/>
      <w:tblStyleColBandSize w:val="1"/>
      <w:tblBorders>
        <w:top w:val="single" w:sz="4" w:space="0" w:color="4C5966"/>
        <w:left w:val="single" w:sz="4" w:space="0" w:color="4C5966"/>
        <w:bottom w:val="single" w:sz="4" w:space="0" w:color="4C5966"/>
        <w:right w:val="single" w:sz="4" w:space="0" w:color="4C5966"/>
      </w:tblBorders>
    </w:tblPr>
    <w:tblStylePr w:type="firstRow">
      <w:rPr>
        <w:b/>
        <w:bCs/>
        <w:color w:val="FFFFFF"/>
      </w:rPr>
      <w:tblPr/>
      <w:tcPr>
        <w:shd w:val="clear" w:color="auto" w:fill="4C5966"/>
      </w:tcPr>
    </w:tblStylePr>
    <w:tblStylePr w:type="lastRow">
      <w:rPr>
        <w:b/>
        <w:bCs/>
      </w:rPr>
      <w:tblPr/>
      <w:tcPr>
        <w:tcBorders>
          <w:top w:val="double" w:sz="4" w:space="0" w:color="4C596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C5966"/>
          <w:right w:val="single" w:sz="4" w:space="0" w:color="4C5966"/>
        </w:tcBorders>
      </w:tcPr>
    </w:tblStylePr>
    <w:tblStylePr w:type="band1Horz">
      <w:tblPr/>
      <w:tcPr>
        <w:tcBorders>
          <w:top w:val="single" w:sz="4" w:space="0" w:color="4C5966"/>
          <w:bottom w:val="single" w:sz="4" w:space="0" w:color="4C596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C5966"/>
          <w:left w:val="nil"/>
        </w:tcBorders>
      </w:tcPr>
    </w:tblStylePr>
    <w:tblStylePr w:type="swCell">
      <w:tblPr/>
      <w:tcPr>
        <w:tcBorders>
          <w:top w:val="double" w:sz="4" w:space="0" w:color="4C5966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CE6F3C"/>
    <w:rPr>
      <w:color w:val="4C5966"/>
      <w:lang w:eastAsia="en-US"/>
    </w:rPr>
  </w:style>
  <w:style w:type="character" w:styleId="PlaceholderText">
    <w:name w:val="Placeholder Text"/>
    <w:uiPriority w:val="99"/>
    <w:semiHidden/>
    <w:rsid w:val="00B00A64"/>
    <w:rPr>
      <w:color w:val="808080"/>
    </w:rPr>
  </w:style>
  <w:style w:type="paragraph" w:customStyle="1" w:styleId="CalloutText1">
    <w:name w:val="Callout Text 1"/>
    <w:basedOn w:val="Normal"/>
    <w:link w:val="CalloutText1Char"/>
    <w:rsid w:val="000B7C60"/>
    <w:rPr>
      <w:i/>
      <w:sz w:val="32"/>
    </w:rPr>
  </w:style>
  <w:style w:type="character" w:customStyle="1" w:styleId="NoSpacingChar">
    <w:name w:val="No Spacing Char"/>
    <w:link w:val="NoSpacing"/>
    <w:uiPriority w:val="1"/>
    <w:rsid w:val="00363E87"/>
    <w:rPr>
      <w:rFonts w:ascii="Segoe UI Light" w:hAnsi="Segoe UI Light"/>
      <w:color w:val="4C5966"/>
      <w:sz w:val="20"/>
    </w:rPr>
  </w:style>
  <w:style w:type="character" w:customStyle="1" w:styleId="CalloutText1Char">
    <w:name w:val="Callout Text 1 Char"/>
    <w:link w:val="CalloutText1"/>
    <w:rsid w:val="000B7C60"/>
    <w:rPr>
      <w:rFonts w:ascii="Segoe UI" w:hAnsi="Segoe UI"/>
      <w:i/>
      <w:color w:val="4C5966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E04CC6"/>
    <w:pPr>
      <w:spacing w:after="0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4CC6"/>
    <w:pPr>
      <w:spacing w:after="0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4CC6"/>
    <w:pPr>
      <w:spacing w:after="0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4CC6"/>
    <w:pPr>
      <w:spacing w:after="0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4CC6"/>
    <w:pPr>
      <w:spacing w:after="0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4CC6"/>
    <w:pPr>
      <w:spacing w:after="0"/>
      <w:ind w:left="1760"/>
    </w:pPr>
    <w:rPr>
      <w:rFonts w:ascii="Calibri" w:hAnsi="Calibri" w:cs="Calibri"/>
      <w:sz w:val="20"/>
      <w:szCs w:val="20"/>
    </w:rPr>
  </w:style>
  <w:style w:type="table" w:styleId="ColorfulList-Accent1">
    <w:name w:val="Colorful List Accent 1"/>
    <w:basedOn w:val="ColorfulGrid-Accent4"/>
    <w:uiPriority w:val="72"/>
    <w:rsid w:val="00917B69"/>
    <w:rPr>
      <w:rFonts w:ascii="Calibri" w:eastAsia="SimSun" w:hAnsi="Calibri"/>
      <w:color w:val="auto"/>
      <w:sz w:val="20"/>
      <w:szCs w:val="20"/>
      <w:lang w:val="en-GB" w:eastAsia="en-US"/>
    </w:rPr>
    <w:tblPr/>
    <w:tcPr>
      <w:shd w:val="clear" w:color="auto" w:fill="F2F2F2"/>
    </w:tcPr>
    <w:tblStylePr w:type="firstRow">
      <w:rPr>
        <w:rFonts w:ascii="Calibri" w:hAnsi="Calibri"/>
        <w:b/>
        <w:bCs/>
        <w:color w:val="FFFFFF"/>
        <w:sz w:val="22"/>
      </w:rPr>
      <w:tblPr/>
      <w:tcPr>
        <w:shd w:val="clear" w:color="auto" w:fill="ED2939"/>
      </w:tcPr>
    </w:tblStylePr>
    <w:tblStylePr w:type="lastRow">
      <w:rPr>
        <w:rFonts w:ascii="Calibri" w:hAnsi="Calibri"/>
        <w:b/>
        <w:bCs/>
        <w:color w:val="ED2939"/>
      </w:rPr>
      <w:tblPr/>
      <w:tcPr>
        <w:shd w:val="clear" w:color="auto" w:fill="BFBFBF"/>
      </w:tcPr>
    </w:tblStylePr>
    <w:tblStylePr w:type="firstCol">
      <w:rPr>
        <w:b/>
        <w:bCs/>
        <w:color w:val="4C5966"/>
      </w:rPr>
      <w:tblPr/>
      <w:tcPr>
        <w:shd w:val="clear" w:color="auto" w:fill="BFBFBF"/>
      </w:tcPr>
    </w:tblStylePr>
    <w:tblStylePr w:type="lastCol">
      <w:rPr>
        <w:b/>
        <w:bCs/>
        <w:color w:val="ED2939"/>
      </w:rPr>
      <w:tblPr/>
      <w:tcPr>
        <w:shd w:val="clear" w:color="auto" w:fill="BFBFBF"/>
      </w:tcPr>
    </w:tblStylePr>
    <w:tblStylePr w:type="band1Vert">
      <w:tblPr/>
      <w:tcPr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rPr>
        <w:color w:val="4C5966"/>
      </w:rPr>
      <w:tblPr/>
      <w:tcPr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17B69"/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8F0F4"/>
    </w:tcPr>
    <w:tblStylePr w:type="firstRow">
      <w:rPr>
        <w:b/>
        <w:bCs/>
      </w:rPr>
      <w:tblPr/>
      <w:tcPr>
        <w:shd w:val="clear" w:color="auto" w:fill="D1E2E9"/>
      </w:tcPr>
    </w:tblStylePr>
    <w:tblStylePr w:type="lastRow">
      <w:rPr>
        <w:b/>
        <w:bCs/>
        <w:color w:val="4C5966"/>
      </w:rPr>
      <w:tblPr/>
      <w:tcPr>
        <w:shd w:val="clear" w:color="auto" w:fill="D1E2E9"/>
      </w:tcPr>
    </w:tblStylePr>
    <w:tblStylePr w:type="firstCol">
      <w:rPr>
        <w:color w:val="FFFFFF"/>
      </w:rPr>
      <w:tblPr/>
      <w:tcPr>
        <w:shd w:val="clear" w:color="auto" w:fill="5393AD"/>
      </w:tcPr>
    </w:tblStylePr>
    <w:tblStylePr w:type="lastCol">
      <w:rPr>
        <w:color w:val="FFFFFF"/>
      </w:rPr>
      <w:tblPr/>
      <w:tcPr>
        <w:shd w:val="clear" w:color="auto" w:fill="5393AD"/>
      </w:tcPr>
    </w:tblStylePr>
    <w:tblStylePr w:type="band1Vert">
      <w:tblPr/>
      <w:tcPr>
        <w:shd w:val="clear" w:color="auto" w:fill="C6DBE4"/>
      </w:tcPr>
    </w:tblStylePr>
    <w:tblStylePr w:type="band1Horz">
      <w:tblPr/>
      <w:tcPr>
        <w:shd w:val="clear" w:color="auto" w:fill="C6DBE4"/>
      </w:tcPr>
    </w:tblStylePr>
  </w:style>
  <w:style w:type="table" w:customStyle="1" w:styleId="TableGrid1">
    <w:name w:val="Table Grid1"/>
    <w:basedOn w:val="TableNormal"/>
    <w:next w:val="TableGrid"/>
    <w:uiPriority w:val="39"/>
    <w:rsid w:val="0091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Indent1">
    <w:name w:val="Numbered List Indent 1"/>
    <w:basedOn w:val="Normal"/>
    <w:link w:val="NumberedListIndent1Char"/>
    <w:qFormat/>
    <w:rsid w:val="003A6945"/>
    <w:pPr>
      <w:numPr>
        <w:ilvl w:val="1"/>
        <w:numId w:val="5"/>
      </w:numPr>
      <w:spacing w:after="140" w:line="240" w:lineRule="auto"/>
    </w:pPr>
  </w:style>
  <w:style w:type="character" w:customStyle="1" w:styleId="NumberedListIndent1Char">
    <w:name w:val="Numbered List Indent 1 Char"/>
    <w:link w:val="NumberedListIndent1"/>
    <w:rsid w:val="003A6945"/>
  </w:style>
  <w:style w:type="character" w:styleId="UnresolvedMention">
    <w:name w:val="Unresolved Mention"/>
    <w:uiPriority w:val="99"/>
    <w:semiHidden/>
    <w:unhideWhenUsed/>
    <w:rsid w:val="006A3BCB"/>
    <w:rPr>
      <w:color w:val="808080"/>
      <w:shd w:val="clear" w:color="auto" w:fill="E6E6E6"/>
    </w:rPr>
  </w:style>
  <w:style w:type="paragraph" w:styleId="NormalIndent">
    <w:name w:val="Normal Indent"/>
    <w:basedOn w:val="Normal"/>
    <w:uiPriority w:val="99"/>
    <w:semiHidden/>
    <w:unhideWhenUsed/>
    <w:rsid w:val="00D22F9C"/>
    <w:pPr>
      <w:spacing w:after="240" w:line="240" w:lineRule="auto"/>
      <w:ind w:left="720"/>
    </w:pPr>
    <w:rPr>
      <w:rFonts w:ascii="Calibri" w:hAnsi="Calibri"/>
      <w:color w:val="auto"/>
    </w:rPr>
  </w:style>
  <w:style w:type="paragraph" w:customStyle="1" w:styleId="Normal4">
    <w:name w:val="Normal 4"/>
    <w:basedOn w:val="Normal"/>
    <w:rsid w:val="00D22F9C"/>
    <w:pPr>
      <w:keepLines/>
      <w:widowControl w:val="0"/>
      <w:spacing w:after="0" w:line="260" w:lineRule="auto"/>
      <w:ind w:left="568"/>
      <w:jc w:val="both"/>
    </w:pPr>
    <w:rPr>
      <w:rFonts w:ascii="Calibri" w:eastAsia="Times New Roman" w:hAnsi="Calibri"/>
      <w:snapToGrid w:val="0"/>
      <w:color w:val="auto"/>
      <w:sz w:val="24"/>
      <w:szCs w:val="20"/>
    </w:rPr>
  </w:style>
  <w:style w:type="character" w:customStyle="1" w:styleId="ListParagraphChar">
    <w:name w:val="List Paragraph Char"/>
    <w:aliases w:val="Body Indented Char,Lists Char"/>
    <w:link w:val="ListParagraph"/>
    <w:uiPriority w:val="34"/>
    <w:rsid w:val="00D22F9C"/>
    <w:rPr>
      <w:rFonts w:ascii="Segoe UI" w:hAnsi="Segoe UI"/>
      <w:color w:val="4C5966"/>
    </w:rPr>
  </w:style>
  <w:style w:type="paragraph" w:customStyle="1" w:styleId="Default">
    <w:name w:val="Default"/>
    <w:basedOn w:val="Normal"/>
    <w:rsid w:val="00D22F9C"/>
    <w:pPr>
      <w:autoSpaceDE w:val="0"/>
      <w:autoSpaceDN w:val="0"/>
      <w:spacing w:after="0" w:line="240" w:lineRule="auto"/>
    </w:pPr>
    <w:rPr>
      <w:rFonts w:ascii="Calibri" w:eastAsia="SimSun" w:hAnsi="Calibri" w:cs="SimSu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22F9C"/>
  </w:style>
  <w:style w:type="table" w:styleId="LightList">
    <w:name w:val="Light List"/>
    <w:basedOn w:val="TableNormal"/>
    <w:uiPriority w:val="61"/>
    <w:rsid w:val="00D22F9C"/>
    <w:tblPr>
      <w:tblStyleRowBandSize w:val="1"/>
      <w:tblStyleColBandSize w:val="1"/>
      <w:tblBorders>
        <w:top w:val="single" w:sz="8" w:space="0" w:color="4C5966"/>
        <w:left w:val="single" w:sz="8" w:space="0" w:color="4C5966"/>
        <w:bottom w:val="single" w:sz="8" w:space="0" w:color="4C5966"/>
        <w:right w:val="single" w:sz="8" w:space="0" w:color="4C596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C596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C5966"/>
          <w:left w:val="single" w:sz="8" w:space="0" w:color="4C5966"/>
          <w:bottom w:val="single" w:sz="8" w:space="0" w:color="4C5966"/>
          <w:right w:val="single" w:sz="8" w:space="0" w:color="4C5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5966"/>
          <w:left w:val="single" w:sz="8" w:space="0" w:color="4C5966"/>
          <w:bottom w:val="single" w:sz="8" w:space="0" w:color="4C5966"/>
          <w:right w:val="single" w:sz="8" w:space="0" w:color="4C5966"/>
        </w:tcBorders>
      </w:tcPr>
    </w:tblStylePr>
    <w:tblStylePr w:type="band1Horz">
      <w:tblPr/>
      <w:tcPr>
        <w:tcBorders>
          <w:top w:val="single" w:sz="8" w:space="0" w:color="4C5966"/>
          <w:left w:val="single" w:sz="8" w:space="0" w:color="4C5966"/>
          <w:bottom w:val="single" w:sz="8" w:space="0" w:color="4C5966"/>
          <w:right w:val="single" w:sz="8" w:space="0" w:color="4C5966"/>
        </w:tcBorders>
      </w:tcPr>
    </w:tblStylePr>
  </w:style>
  <w:style w:type="table" w:styleId="MediumShading1">
    <w:name w:val="Medium Shading 1"/>
    <w:basedOn w:val="TableNormal"/>
    <w:uiPriority w:val="63"/>
    <w:rsid w:val="00D22F9C"/>
    <w:tblPr>
      <w:tblStyleRowBandSize w:val="1"/>
      <w:tblStyleColBandSize w:val="1"/>
      <w:tblBorders>
        <w:top w:val="single" w:sz="8" w:space="0" w:color="708294"/>
        <w:left w:val="single" w:sz="8" w:space="0" w:color="708294"/>
        <w:bottom w:val="single" w:sz="8" w:space="0" w:color="708294"/>
        <w:right w:val="single" w:sz="8" w:space="0" w:color="708294"/>
        <w:insideH w:val="single" w:sz="8" w:space="0" w:color="70829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8294"/>
          <w:left w:val="single" w:sz="8" w:space="0" w:color="708294"/>
          <w:bottom w:val="single" w:sz="8" w:space="0" w:color="708294"/>
          <w:right w:val="single" w:sz="8" w:space="0" w:color="708294"/>
          <w:insideH w:val="nil"/>
          <w:insideV w:val="nil"/>
        </w:tcBorders>
        <w:shd w:val="clear" w:color="auto" w:fill="4C59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8294"/>
          <w:left w:val="single" w:sz="8" w:space="0" w:color="708294"/>
          <w:bottom w:val="single" w:sz="8" w:space="0" w:color="708294"/>
          <w:right w:val="single" w:sz="8" w:space="0" w:color="70829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5DC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5D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Indent1">
    <w:name w:val="Body Indent 1"/>
    <w:basedOn w:val="Normal"/>
    <w:qFormat/>
    <w:rsid w:val="003A6945"/>
    <w:pPr>
      <w:spacing w:after="200" w:line="276" w:lineRule="auto"/>
      <w:ind w:left="720"/>
    </w:pPr>
  </w:style>
  <w:style w:type="paragraph" w:customStyle="1" w:styleId="BodyIndent2">
    <w:name w:val="Body Indent 2"/>
    <w:basedOn w:val="Normal"/>
    <w:qFormat/>
    <w:rsid w:val="003A6945"/>
    <w:pPr>
      <w:spacing w:after="200" w:line="276" w:lineRule="auto"/>
      <w:ind w:left="1440"/>
    </w:pPr>
  </w:style>
  <w:style w:type="paragraph" w:customStyle="1" w:styleId="BodyIndent3">
    <w:name w:val="Body Indent 3"/>
    <w:basedOn w:val="Normal"/>
    <w:qFormat/>
    <w:rsid w:val="003A6945"/>
    <w:pPr>
      <w:spacing w:after="200" w:line="276" w:lineRule="auto"/>
      <w:ind w:left="2160"/>
    </w:pPr>
  </w:style>
  <w:style w:type="paragraph" w:customStyle="1" w:styleId="BodyIndent4">
    <w:name w:val="Body Indent 4"/>
    <w:basedOn w:val="Normal"/>
    <w:qFormat/>
    <w:rsid w:val="003A6945"/>
    <w:pPr>
      <w:keepNext/>
      <w:spacing w:after="200" w:line="276" w:lineRule="auto"/>
      <w:ind w:left="2880"/>
    </w:pPr>
  </w:style>
  <w:style w:type="paragraph" w:customStyle="1" w:styleId="BodyIndent5">
    <w:name w:val="Body Indent 5"/>
    <w:basedOn w:val="Normal"/>
    <w:rsid w:val="00D22F9C"/>
    <w:pPr>
      <w:spacing w:after="200" w:line="276" w:lineRule="auto"/>
      <w:ind w:left="3600"/>
    </w:pPr>
    <w:rPr>
      <w:rFonts w:ascii="Calibri" w:hAnsi="Calibri" w:cs="Calibri"/>
      <w:color w:val="auto"/>
    </w:rPr>
  </w:style>
  <w:style w:type="paragraph" w:customStyle="1" w:styleId="NumberedList">
    <w:name w:val="Numbered List"/>
    <w:basedOn w:val="Normal"/>
    <w:link w:val="NumberedListChar"/>
    <w:qFormat/>
    <w:rsid w:val="00E67FD6"/>
    <w:pPr>
      <w:numPr>
        <w:numId w:val="4"/>
      </w:numPr>
      <w:spacing w:after="140" w:line="240" w:lineRule="auto"/>
    </w:pPr>
  </w:style>
  <w:style w:type="character" w:customStyle="1" w:styleId="NumberedListChar">
    <w:name w:val="Numbered List Char"/>
    <w:link w:val="NumberedList"/>
    <w:rsid w:val="00E67FD6"/>
  </w:style>
  <w:style w:type="paragraph" w:customStyle="1" w:styleId="Bullets">
    <w:name w:val="Bullets"/>
    <w:basedOn w:val="NumberedList"/>
    <w:link w:val="BulletsChar"/>
    <w:rsid w:val="00847A95"/>
    <w:pPr>
      <w:numPr>
        <w:numId w:val="3"/>
      </w:numPr>
      <w:spacing w:after="0"/>
      <w:ind w:left="288" w:hanging="288"/>
    </w:pPr>
  </w:style>
  <w:style w:type="character" w:customStyle="1" w:styleId="BulletsChar">
    <w:name w:val="Bullets Char"/>
    <w:link w:val="Bullets"/>
    <w:rsid w:val="00847A95"/>
  </w:style>
  <w:style w:type="table" w:customStyle="1" w:styleId="GridTable41">
    <w:name w:val="Grid Table 41"/>
    <w:basedOn w:val="TableNormal"/>
    <w:uiPriority w:val="49"/>
    <w:rsid w:val="00D22F9C"/>
    <w:rPr>
      <w:rFonts w:eastAsia="Calibri"/>
    </w:rPr>
    <w:tblPr>
      <w:tblStyleRowBandSize w:val="1"/>
      <w:tblStyleColBandSize w:val="1"/>
      <w:tblBorders>
        <w:top w:val="single" w:sz="4" w:space="0" w:color="8C9BAA"/>
        <w:left w:val="single" w:sz="4" w:space="0" w:color="8C9BAA"/>
        <w:bottom w:val="single" w:sz="4" w:space="0" w:color="8C9BAA"/>
        <w:right w:val="single" w:sz="4" w:space="0" w:color="8C9BAA"/>
        <w:insideH w:val="single" w:sz="4" w:space="0" w:color="8C9BAA"/>
        <w:insideV w:val="single" w:sz="4" w:space="0" w:color="8C9BA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C5966"/>
          <w:left w:val="single" w:sz="4" w:space="0" w:color="4C5966"/>
          <w:bottom w:val="single" w:sz="4" w:space="0" w:color="4C5966"/>
          <w:right w:val="single" w:sz="4" w:space="0" w:color="4C5966"/>
          <w:insideH w:val="nil"/>
          <w:insideV w:val="nil"/>
        </w:tcBorders>
        <w:shd w:val="clear" w:color="auto" w:fill="4C5966"/>
      </w:tcPr>
    </w:tblStylePr>
    <w:tblStylePr w:type="lastRow">
      <w:rPr>
        <w:b/>
        <w:bCs/>
      </w:rPr>
      <w:tblPr/>
      <w:tcPr>
        <w:tcBorders>
          <w:top w:val="double" w:sz="4" w:space="0" w:color="4C5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DE2"/>
      </w:tcPr>
    </w:tblStylePr>
    <w:tblStylePr w:type="band1Horz">
      <w:tblPr/>
      <w:tcPr>
        <w:shd w:val="clear" w:color="auto" w:fill="D8DDE2"/>
      </w:tcPr>
    </w:tblStylePr>
  </w:style>
  <w:style w:type="numbering" w:customStyle="1" w:styleId="NumberedHeadings">
    <w:name w:val="Numbered Headings"/>
    <w:uiPriority w:val="99"/>
    <w:rsid w:val="00D22F9C"/>
    <w:pPr>
      <w:numPr>
        <w:numId w:val="2"/>
      </w:numPr>
    </w:pPr>
  </w:style>
  <w:style w:type="paragraph" w:customStyle="1" w:styleId="NumberedListIndent2">
    <w:name w:val="Numbered List Indent 2"/>
    <w:basedOn w:val="NumberedList"/>
    <w:qFormat/>
    <w:rsid w:val="003A6945"/>
    <w:pPr>
      <w:numPr>
        <w:ilvl w:val="2"/>
        <w:numId w:val="6"/>
      </w:numPr>
    </w:pPr>
  </w:style>
  <w:style w:type="paragraph" w:customStyle="1" w:styleId="NumberedListIndent3">
    <w:name w:val="Numbered List Indent 3"/>
    <w:basedOn w:val="NumberedList"/>
    <w:qFormat/>
    <w:rsid w:val="003A6945"/>
    <w:pPr>
      <w:numPr>
        <w:numId w:val="10"/>
      </w:numPr>
      <w:ind w:left="2880"/>
    </w:pPr>
  </w:style>
  <w:style w:type="paragraph" w:customStyle="1" w:styleId="NumberedListIndent4">
    <w:name w:val="Numbered List Indent 4"/>
    <w:basedOn w:val="NumberedList"/>
    <w:uiPriority w:val="99"/>
    <w:rsid w:val="00E67FD6"/>
    <w:pPr>
      <w:numPr>
        <w:ilvl w:val="4"/>
        <w:numId w:val="7"/>
      </w:numPr>
    </w:pPr>
    <w:rPr>
      <w:rFonts w:ascii="Calibri" w:hAnsi="Calibri"/>
    </w:rPr>
  </w:style>
  <w:style w:type="paragraph" w:customStyle="1" w:styleId="Substep1">
    <w:name w:val="Substep 1"/>
    <w:basedOn w:val="NumberedList"/>
    <w:uiPriority w:val="99"/>
    <w:qFormat/>
    <w:rsid w:val="003A6945"/>
    <w:pPr>
      <w:numPr>
        <w:numId w:val="8"/>
      </w:numPr>
      <w:spacing w:line="276" w:lineRule="auto"/>
    </w:pPr>
  </w:style>
  <w:style w:type="paragraph" w:customStyle="1" w:styleId="Substep2">
    <w:name w:val="Substep 2"/>
    <w:basedOn w:val="NumberedList"/>
    <w:uiPriority w:val="99"/>
    <w:qFormat/>
    <w:rsid w:val="003A6945"/>
    <w:pPr>
      <w:numPr>
        <w:numId w:val="9"/>
      </w:numPr>
      <w:spacing w:line="276" w:lineRule="auto"/>
    </w:pPr>
  </w:style>
  <w:style w:type="table" w:styleId="TableProfessional">
    <w:name w:val="Table Professional"/>
    <w:basedOn w:val="TableNormal"/>
    <w:uiPriority w:val="99"/>
    <w:semiHidden/>
    <w:unhideWhenUsed/>
    <w:rsid w:val="00D22F9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vePointTableStyle">
    <w:name w:val="AvePoint Table Style"/>
    <w:basedOn w:val="TableProfessional"/>
    <w:uiPriority w:val="99"/>
    <w:rsid w:val="00E87FEE"/>
    <w:tblPr>
      <w:tblBorders>
        <w:top w:val="single" w:sz="4" w:space="0" w:color="4C5966" w:themeColor="text2"/>
        <w:left w:val="single" w:sz="4" w:space="0" w:color="4C5966" w:themeColor="text2"/>
        <w:bottom w:val="single" w:sz="4" w:space="0" w:color="4C5966" w:themeColor="text2"/>
        <w:right w:val="single" w:sz="4" w:space="0" w:color="4C5966" w:themeColor="text2"/>
        <w:insideH w:val="single" w:sz="4" w:space="0" w:color="4C5966" w:themeColor="text2"/>
        <w:insideV w:val="single" w:sz="4" w:space="0" w:color="4C5966" w:themeColor="text2"/>
      </w:tblBorders>
    </w:tblPr>
    <w:tcPr>
      <w:shd w:val="clear" w:color="auto" w:fill="auto"/>
    </w:tcPr>
    <w:tblStylePr w:type="firstRow">
      <w:rPr>
        <w:rFonts w:ascii="Segoe UI" w:hAnsi="Segoe UI"/>
        <w:b/>
        <w:bCs/>
        <w:color w:val="FFFFFF" w:themeColor="background1"/>
        <w:sz w:val="22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C5966"/>
      </w:tcPr>
    </w:tblStylePr>
  </w:style>
  <w:style w:type="character" w:customStyle="1" w:styleId="x-refhyperlink">
    <w:name w:val="x-ref hyperlink"/>
    <w:uiPriority w:val="1"/>
    <w:qFormat/>
    <w:rsid w:val="00E67FD6"/>
    <w:rPr>
      <w:color w:val="0000FF"/>
      <w:u w:val="single"/>
    </w:rPr>
  </w:style>
  <w:style w:type="character" w:customStyle="1" w:styleId="translation2">
    <w:name w:val="translation2"/>
    <w:basedOn w:val="DefaultParagraphFont"/>
    <w:rsid w:val="00D22F9C"/>
  </w:style>
  <w:style w:type="table" w:customStyle="1" w:styleId="GridTable42">
    <w:name w:val="Grid Table 42"/>
    <w:basedOn w:val="TableNormal"/>
    <w:uiPriority w:val="49"/>
    <w:rsid w:val="00D22F9C"/>
    <w:tblPr>
      <w:tblStyleRowBandSize w:val="1"/>
      <w:tblStyleColBandSize w:val="1"/>
      <w:tblBorders>
        <w:top w:val="single" w:sz="4" w:space="0" w:color="8C9BAA"/>
        <w:left w:val="single" w:sz="4" w:space="0" w:color="8C9BAA"/>
        <w:bottom w:val="single" w:sz="4" w:space="0" w:color="8C9BAA"/>
        <w:right w:val="single" w:sz="4" w:space="0" w:color="8C9BAA"/>
        <w:insideH w:val="single" w:sz="4" w:space="0" w:color="8C9BAA"/>
        <w:insideV w:val="single" w:sz="4" w:space="0" w:color="8C9BA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C5966"/>
          <w:left w:val="single" w:sz="4" w:space="0" w:color="4C5966"/>
          <w:bottom w:val="single" w:sz="4" w:space="0" w:color="4C5966"/>
          <w:right w:val="single" w:sz="4" w:space="0" w:color="4C5966"/>
          <w:insideH w:val="nil"/>
          <w:insideV w:val="nil"/>
        </w:tcBorders>
        <w:shd w:val="clear" w:color="auto" w:fill="4C5966"/>
      </w:tcPr>
    </w:tblStylePr>
    <w:tblStylePr w:type="lastRow">
      <w:rPr>
        <w:b/>
        <w:bCs/>
      </w:rPr>
      <w:tblPr/>
      <w:tcPr>
        <w:tcBorders>
          <w:top w:val="double" w:sz="4" w:space="0" w:color="4C5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DE2"/>
      </w:tcPr>
    </w:tblStylePr>
    <w:tblStylePr w:type="band1Horz">
      <w:tblPr/>
      <w:tcPr>
        <w:shd w:val="clear" w:color="auto" w:fill="D8DDE2"/>
      </w:tcPr>
    </w:tblStylePr>
  </w:style>
  <w:style w:type="paragraph" w:customStyle="1" w:styleId="TableStyle">
    <w:name w:val="Table Style"/>
    <w:basedOn w:val="Normal"/>
    <w:link w:val="TableStyleChar"/>
    <w:rsid w:val="00D22F9C"/>
    <w:pPr>
      <w:spacing w:after="240" w:line="240" w:lineRule="auto"/>
      <w:jc w:val="center"/>
    </w:pPr>
    <w:rPr>
      <w:rFonts w:ascii="Calibri" w:hAnsi="Calibri"/>
      <w:b/>
      <w:color w:val="auto"/>
    </w:rPr>
  </w:style>
  <w:style w:type="character" w:customStyle="1" w:styleId="TableStyleChar">
    <w:name w:val="Table Style Char"/>
    <w:link w:val="TableStyle"/>
    <w:rsid w:val="00D22F9C"/>
    <w:rPr>
      <w:b/>
      <w:lang w:eastAsia="zh-CN"/>
    </w:rPr>
  </w:style>
  <w:style w:type="table" w:styleId="PlainTable1">
    <w:name w:val="Plain Table 1"/>
    <w:basedOn w:val="TableNormal"/>
    <w:uiPriority w:val="41"/>
    <w:rsid w:val="00D22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eop">
    <w:name w:val="eop"/>
    <w:basedOn w:val="DefaultParagraphFont"/>
    <w:rsid w:val="00D22F9C"/>
  </w:style>
  <w:style w:type="paragraph" w:styleId="Index1">
    <w:name w:val="index 1"/>
    <w:basedOn w:val="Normal"/>
    <w:next w:val="Normal"/>
    <w:autoRedefine/>
    <w:uiPriority w:val="99"/>
    <w:semiHidden/>
    <w:unhideWhenUsed/>
    <w:rsid w:val="009F7A83"/>
    <w:pPr>
      <w:spacing w:after="0" w:line="240" w:lineRule="auto"/>
      <w:ind w:left="220" w:hanging="220"/>
    </w:pPr>
  </w:style>
  <w:style w:type="paragraph" w:customStyle="1" w:styleId="Command">
    <w:name w:val="Command"/>
    <w:basedOn w:val="Normal"/>
    <w:qFormat/>
    <w:rsid w:val="00E67FD6"/>
    <w:rPr>
      <w:rFonts w:ascii="Courier New" w:hAnsi="Courier New"/>
      <w:noProof/>
      <w:sz w:val="18"/>
    </w:rPr>
  </w:style>
  <w:style w:type="character" w:customStyle="1" w:styleId="x193iq5w">
    <w:name w:val="x193iq5w"/>
    <w:basedOn w:val="DefaultParagraphFont"/>
    <w:rsid w:val="005E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ananh.le\AvePoint\GTM%20Central%20-%20Templates\Document%20Templates\AvePoint%20Letterhead%20Template.dotx" TargetMode="External"/></Relationships>
</file>

<file path=word/theme/theme1.xml><?xml version="1.0" encoding="utf-8"?>
<a:theme xmlns:a="http://schemas.openxmlformats.org/drawingml/2006/main" name="AvePoint Official Theme_2018">
  <a:themeElements>
    <a:clrScheme name="AvePoint 2018">
      <a:dk1>
        <a:srgbClr val="4C5966"/>
      </a:dk1>
      <a:lt1>
        <a:srgbClr val="FFFFFF"/>
      </a:lt1>
      <a:dk2>
        <a:srgbClr val="4C5966"/>
      </a:dk2>
      <a:lt2>
        <a:srgbClr val="DBD9D6"/>
      </a:lt2>
      <a:accent1>
        <a:srgbClr val="EF3E2A"/>
      </a:accent1>
      <a:accent2>
        <a:srgbClr val="F68D3D"/>
      </a:accent2>
      <a:accent3>
        <a:srgbClr val="319DA0"/>
      </a:accent3>
      <a:accent4>
        <a:srgbClr val="8EB8C9"/>
      </a:accent4>
      <a:accent5>
        <a:srgbClr val="CAE8E4"/>
      </a:accent5>
      <a:accent6>
        <a:srgbClr val="919FAD"/>
      </a:accent6>
      <a:hlink>
        <a:srgbClr val="8796A5"/>
      </a:hlink>
      <a:folHlink>
        <a:srgbClr val="F68D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1a9672-0648-40c2-9b7a-5e2cb753c71b">
      <UserInfo>
        <DisplayName>China_TechWriter</DisplayName>
        <AccountId>409</AccountId>
        <AccountType/>
      </UserInfo>
    </SharedWithUsers>
    <lcf76f155ced4ddcb4097134ff3c332f xmlns="c29b1ad5-c0ff-4f7a-89a1-b9343f2abad9">
      <Terms xmlns="http://schemas.microsoft.com/office/infopath/2007/PartnerControls"/>
    </lcf76f155ced4ddcb4097134ff3c332f>
    <TaxCatchAll xmlns="771a9672-0648-40c2-9b7a-5e2cb753c71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DFD3D02D5C44AB4461102C1B74971" ma:contentTypeVersion="17" ma:contentTypeDescription="Create a new document." ma:contentTypeScope="" ma:versionID="8ca0b90f7d2b0083165e86c3a0dd7150">
  <xsd:schema xmlns:xsd="http://www.w3.org/2001/XMLSchema" xmlns:xs="http://www.w3.org/2001/XMLSchema" xmlns:p="http://schemas.microsoft.com/office/2006/metadata/properties" xmlns:ns2="c29b1ad5-c0ff-4f7a-89a1-b9343f2abad9" xmlns:ns3="771a9672-0648-40c2-9b7a-5e2cb753c71b" targetNamespace="http://schemas.microsoft.com/office/2006/metadata/properties" ma:root="true" ma:fieldsID="78a6646915e8609c6959b81ee23ea3ea" ns2:_="" ns3:_="">
    <xsd:import namespace="c29b1ad5-c0ff-4f7a-89a1-b9343f2abad9"/>
    <xsd:import namespace="771a9672-0648-40c2-9b7a-5e2cb753c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1ad5-c0ff-4f7a-89a1-b9343f2a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2c4eb1-7f3e-4cc2-81d0-84cdd50041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a9672-0648-40c2-9b7a-5e2cb753c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660855d-9d33-4368-96a9-b746f6eec4ee}" ma:internalName="TaxCatchAll" ma:showField="CatchAllData" ma:web="771a9672-0648-40c2-9b7a-5e2cb753c7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7C223-8683-42AB-A9E6-7D90BE9EB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6A4994-7CDE-4AD9-9178-CD05CAA88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4CCF7-4E9E-4767-A8D3-7BA01149ECB4}">
  <ds:schemaRefs>
    <ds:schemaRef ds:uri="http://schemas.microsoft.com/office/2006/metadata/properties"/>
    <ds:schemaRef ds:uri="http://schemas.microsoft.com/office/infopath/2007/PartnerControls"/>
    <ds:schemaRef ds:uri="771a9672-0648-40c2-9b7a-5e2cb753c71b"/>
    <ds:schemaRef ds:uri="c29b1ad5-c0ff-4f7a-89a1-b9343f2abad9"/>
  </ds:schemaRefs>
</ds:datastoreItem>
</file>

<file path=customXml/itemProps4.xml><?xml version="1.0" encoding="utf-8"?>
<ds:datastoreItem xmlns:ds="http://schemas.openxmlformats.org/officeDocument/2006/customXml" ds:itemID="{CAC036A6-15C6-4C8B-B1AE-84DA2340C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1ad5-c0ff-4f7a-89a1-b9343f2abad9"/>
    <ds:schemaRef ds:uri="771a9672-0648-40c2-9b7a-5e2cb753c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AvePoint Letterhead Template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>AvePoint, Inc.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AvePoint</dc:subject>
  <dc:creator>Lea Tuan Anh Le</dc:creator>
  <cp:keywords>Letterhead</cp:keywords>
  <dc:description/>
  <cp:lastModifiedBy>Jimmy Pham</cp:lastModifiedBy>
  <cp:revision>52</cp:revision>
  <cp:lastPrinted>2022-08-06T12:40:00Z</cp:lastPrinted>
  <dcterms:created xsi:type="dcterms:W3CDTF">2022-11-15T11:21:00Z</dcterms:created>
  <dcterms:modified xsi:type="dcterms:W3CDTF">2023-12-19T04:21:00Z</dcterms:modified>
  <cp:category>GTM;Template</cp:category>
  <cp:contentStatus>In-Draft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409;#China_TechWriter</vt:lpwstr>
  </property>
  <property fmtid="{D5CDD505-2E9C-101B-9397-08002B2CF9AE}" pid="3" name="MediaServiceImageTags">
    <vt:lpwstr/>
  </property>
  <property fmtid="{D5CDD505-2E9C-101B-9397-08002B2CF9AE}" pid="4" name="ContentTypeId">
    <vt:lpwstr>0x0101003A1DFD3D02D5C44AB4461102C1B74971</vt:lpwstr>
  </property>
</Properties>
</file>